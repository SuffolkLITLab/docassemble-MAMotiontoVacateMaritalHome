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3437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5E8AF214" w14:textId="77777777" w:rsidR="00D4041B" w:rsidRPr="00BA4547" w:rsidRDefault="00D4041B" w:rsidP="00D4041B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1375C9C7" w14:textId="77777777" w:rsidR="00D4041B" w:rsidRPr="00BA4547" w:rsidRDefault="00D4041B" w:rsidP="00D4041B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64DFCCB3" w14:textId="78BCE363" w:rsidR="005D6121" w:rsidRDefault="005D6121" w:rsidP="00D4041B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B4047" w14:paraId="00AA36FF" w14:textId="77777777" w:rsidTr="00D80C73">
        <w:tc>
          <w:tcPr>
            <w:tcW w:w="4675" w:type="dxa"/>
          </w:tcPr>
          <w:p w14:paraId="63879659" w14:textId="4660F1B1" w:rsidR="006B4047" w:rsidRPr="005D6121" w:rsidRDefault="00FD7645" w:rsidP="006B4047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911981">
              <w:rPr>
                <w:rFonts w:cs="Times New Roman"/>
                <w:b/>
                <w:bCs/>
                <w:sz w:val="24"/>
                <w:szCs w:val="24"/>
              </w:rPr>
              <w:t>courts[0].county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39FB330" w14:textId="2378B71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for docket_number in docket_number %}</w:t>
            </w:r>
          </w:p>
        </w:tc>
      </w:tr>
      <w:tr w:rsidR="006B4047" w14:paraId="6C5D9DD7" w14:textId="77777777" w:rsidTr="00D80C73">
        <w:tc>
          <w:tcPr>
            <w:tcW w:w="4675" w:type="dxa"/>
          </w:tcPr>
          <w:p w14:paraId="1D0C801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9B000D" w14:textId="001BE263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r>
              <w:rPr>
                <w:rFonts w:cs="Times New Roman"/>
                <w:sz w:val="24"/>
                <w:szCs w:val="24"/>
              </w:rPr>
              <w:t>docket_number</w:t>
            </w:r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6B4047" w14:paraId="4E29B3CB" w14:textId="77777777" w:rsidTr="00D80C73">
        <w:tc>
          <w:tcPr>
            <w:tcW w:w="4675" w:type="dxa"/>
          </w:tcPr>
          <w:p w14:paraId="5E7D429E" w14:textId="3215F8E5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719339" w14:textId="3219C66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endfor %}</w:t>
            </w:r>
          </w:p>
        </w:tc>
      </w:tr>
      <w:tr w:rsidR="006B4047" w14:paraId="6E7731F1" w14:textId="77777777" w:rsidTr="00D80C73">
        <w:tc>
          <w:tcPr>
            <w:tcW w:w="4675" w:type="dxa"/>
          </w:tcPr>
          <w:p w14:paraId="1F364066" w14:textId="55D3C4F9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7F5156AD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42E8450F" w14:textId="77777777" w:rsidTr="00D80C73">
        <w:tc>
          <w:tcPr>
            <w:tcW w:w="4675" w:type="dxa"/>
          </w:tcPr>
          <w:p w14:paraId="30E35487" w14:textId="4A21F70E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1C2E9A75" w14:textId="37F23D78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A53B7F5" w14:textId="77777777" w:rsidTr="00D80C73">
        <w:tc>
          <w:tcPr>
            <w:tcW w:w="4675" w:type="dxa"/>
          </w:tcPr>
          <w:p w14:paraId="63AE2005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0F5C46" w14:textId="6B3D3BDA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5639A554" w14:textId="77777777" w:rsidTr="00D80C73">
        <w:tc>
          <w:tcPr>
            <w:tcW w:w="4675" w:type="dxa"/>
          </w:tcPr>
          <w:p w14:paraId="68C4F344" w14:textId="58FD89C6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66B5598F" w14:textId="272E0E09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3244D2BD" w14:textId="77777777" w:rsidTr="00D80C73">
        <w:tc>
          <w:tcPr>
            <w:tcW w:w="4675" w:type="dxa"/>
          </w:tcPr>
          <w:p w14:paraId="7C88744F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E2F10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265359C9" w14:textId="77777777" w:rsidTr="00D80C73">
        <w:tc>
          <w:tcPr>
            <w:tcW w:w="4675" w:type="dxa"/>
          </w:tcPr>
          <w:p w14:paraId="15555D8D" w14:textId="644D0960" w:rsidR="006B4047" w:rsidRDefault="00FD7645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6B4047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6B4047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06F2A93E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C6A8BF9" w14:textId="77777777" w:rsidTr="00D80C73">
        <w:tc>
          <w:tcPr>
            <w:tcW w:w="4675" w:type="dxa"/>
          </w:tcPr>
          <w:p w14:paraId="1A619E5E" w14:textId="6C78B9D4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2E054D13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6B4047" w14:paraId="16207684" w14:textId="77777777" w:rsidTr="00D80C73">
        <w:tc>
          <w:tcPr>
            <w:tcW w:w="4675" w:type="dxa"/>
          </w:tcPr>
          <w:p w14:paraId="3E7BA1A9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F5A750" w14:textId="77777777" w:rsidR="006B4047" w:rsidRDefault="006B4047" w:rsidP="006B404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753734BF" w14:textId="38A9F6DE" w:rsidR="00423F9B" w:rsidRPr="00423F9B" w:rsidRDefault="00423F9B" w:rsidP="00292856">
      <w:pPr>
        <w:rPr>
          <w:rFonts w:cs="Times New Roman"/>
          <w:caps/>
          <w:sz w:val="24"/>
          <w:szCs w:val="24"/>
        </w:rPr>
      </w:pPr>
    </w:p>
    <w:p w14:paraId="35AC9A46" w14:textId="5EEB746E" w:rsidR="00D4041B" w:rsidRPr="00B1391B" w:rsidRDefault="00FD7645" w:rsidP="0078169B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070C1" w:rsidRPr="00B1391B">
        <w:rPr>
          <w:rFonts w:cs="Times New Roman"/>
          <w:b/>
          <w:bCs/>
          <w:caps/>
          <w:sz w:val="24"/>
          <w:szCs w:val="24"/>
          <w:u w:val="single"/>
        </w:rPr>
        <w:t>user_role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’s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Motion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for 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7B66AD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</w:t>
      </w:r>
      <w:r w:rsidR="00D4041B"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Vacate {% if married_to_opposing_party == True %} Marital {% endif %} Home</w:t>
      </w:r>
    </w:p>
    <w:p w14:paraId="21A1E3DE" w14:textId="77777777" w:rsidR="00292856" w:rsidRDefault="00292856" w:rsidP="00422A08">
      <w:pPr>
        <w:jc w:val="both"/>
        <w:rPr>
          <w:rFonts w:cs="Times New Roman"/>
          <w:sz w:val="24"/>
          <w:szCs w:val="24"/>
        </w:rPr>
      </w:pPr>
    </w:p>
    <w:p w14:paraId="0AEAF6C9" w14:textId="274267DB" w:rsidR="005E36EA" w:rsidRPr="00BA4547" w:rsidRDefault="00FD7645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D415C6">
        <w:rPr>
          <w:rFonts w:cs="Times New Roman"/>
          <w:sz w:val="24"/>
          <w:szCs w:val="24"/>
        </w:rPr>
        <w:t>name.full()</w:t>
      </w:r>
      <w:r>
        <w:rPr>
          <w:rFonts w:cs="Times New Roman"/>
          <w:sz w:val="24"/>
          <w:szCs w:val="24"/>
        </w:rPr>
        <w:t xml:space="preserve"> }}</w:t>
      </w:r>
      <w:r w:rsidR="00026D5A" w:rsidRPr="00BA454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{{ </w:t>
      </w:r>
      <w:r w:rsidR="00026D5A" w:rsidRPr="00BA4547">
        <w:rPr>
          <w:rFonts w:cs="Times New Roman"/>
          <w:sz w:val="24"/>
          <w:szCs w:val="24"/>
        </w:rPr>
        <w:t>user</w:t>
      </w:r>
      <w:r w:rsidR="006408B7">
        <w:rPr>
          <w:rFonts w:cs="Times New Roman"/>
          <w:sz w:val="24"/>
          <w:szCs w:val="24"/>
        </w:rPr>
        <w:t>_</w:t>
      </w:r>
      <w:r w:rsidR="00026D5A" w:rsidRPr="00BA4547">
        <w:rPr>
          <w:rFonts w:cs="Times New Roman"/>
          <w:sz w:val="24"/>
          <w:szCs w:val="24"/>
        </w:rPr>
        <w:t>role</w:t>
      </w:r>
      <w:r>
        <w:rPr>
          <w:rFonts w:cs="Times New Roman"/>
          <w:sz w:val="24"/>
          <w:szCs w:val="24"/>
        </w:rPr>
        <w:t xml:space="preserve"> }}</w:t>
      </w:r>
      <w:r w:rsidR="002F41CC" w:rsidRPr="00BA4547">
        <w:rPr>
          <w:rFonts w:cs="Times New Roman"/>
          <w:sz w:val="24"/>
          <w:szCs w:val="24"/>
        </w:rPr>
        <w:t xml:space="preserve"> </w:t>
      </w:r>
      <w:r w:rsidR="00026D5A" w:rsidRPr="00BA4547">
        <w:rPr>
          <w:rFonts w:cs="Times New Roman"/>
          <w:sz w:val="24"/>
          <w:szCs w:val="24"/>
        </w:rPr>
        <w:t>in this matter</w:t>
      </w:r>
      <w:r w:rsidR="002A5278" w:rsidRPr="00BA4547">
        <w:rPr>
          <w:rFonts w:cs="Times New Roman"/>
          <w:sz w:val="24"/>
          <w:szCs w:val="24"/>
        </w:rPr>
        <w:t>,</w:t>
      </w:r>
      <w:r w:rsidR="0097220E" w:rsidRPr="00BA4547">
        <w:rPr>
          <w:rFonts w:cs="Times New Roman"/>
          <w:sz w:val="24"/>
          <w:szCs w:val="24"/>
        </w:rPr>
        <w:t xml:space="preserve"> request</w:t>
      </w:r>
      <w:r w:rsidR="00026D5A" w:rsidRPr="00BA4547">
        <w:rPr>
          <w:rFonts w:cs="Times New Roman"/>
          <w:sz w:val="24"/>
          <w:szCs w:val="24"/>
        </w:rPr>
        <w:t>s</w:t>
      </w:r>
      <w:r w:rsidR="0097220E" w:rsidRPr="00BA4547">
        <w:rPr>
          <w:rFonts w:cs="Times New Roman"/>
          <w:sz w:val="24"/>
          <w:szCs w:val="24"/>
        </w:rPr>
        <w:t xml:space="preserve"> an order that </w:t>
      </w:r>
      <w:r>
        <w:rPr>
          <w:rFonts w:cs="Times New Roman"/>
          <w:sz w:val="24"/>
          <w:szCs w:val="24"/>
        </w:rPr>
        <w:t xml:space="preserve">{{ </w:t>
      </w:r>
      <w:r w:rsidR="00BE1257">
        <w:rPr>
          <w:rFonts w:cs="Times New Roman"/>
          <w:sz w:val="24"/>
          <w:szCs w:val="24"/>
        </w:rPr>
        <w:t>other_parties[0]</w:t>
      </w:r>
      <w:r w:rsidR="00422A08">
        <w:rPr>
          <w:rFonts w:cs="Times New Roman"/>
          <w:sz w:val="24"/>
          <w:szCs w:val="24"/>
        </w:rPr>
        <w:t>.name</w:t>
      </w:r>
      <w:r w:rsidR="00563B29">
        <w:rPr>
          <w:rFonts w:cs="Times New Roman"/>
          <w:sz w:val="24"/>
          <w:szCs w:val="24"/>
        </w:rPr>
        <w:t>.full()</w:t>
      </w:r>
      <w:r>
        <w:rPr>
          <w:rFonts w:cs="Times New Roman"/>
          <w:sz w:val="24"/>
          <w:szCs w:val="24"/>
        </w:rPr>
        <w:t xml:space="preserve"> }}</w:t>
      </w:r>
      <w:r w:rsidR="0097220E" w:rsidRPr="00BA4547">
        <w:rPr>
          <w:rFonts w:cs="Times New Roman"/>
          <w:sz w:val="24"/>
          <w:szCs w:val="24"/>
        </w:rPr>
        <w:t xml:space="preserve"> be ordered</w:t>
      </w:r>
      <w:r w:rsidR="00965887">
        <w:rPr>
          <w:rFonts w:cs="Times New Roman"/>
          <w:sz w:val="24"/>
          <w:szCs w:val="24"/>
        </w:rPr>
        <w:t xml:space="preserve"> </w:t>
      </w:r>
      <w:r w:rsidR="00FF27CC">
        <w:rPr>
          <w:rFonts w:cs="Times New Roman"/>
          <w:sz w:val="24"/>
          <w:szCs w:val="24"/>
        </w:rPr>
        <w:t xml:space="preserve">to </w:t>
      </w:r>
      <w:r w:rsidR="00177989" w:rsidRPr="00177989">
        <w:rPr>
          <w:rFonts w:cs="Times New Roman"/>
          <w:sz w:val="24"/>
          <w:szCs w:val="24"/>
        </w:rPr>
        <w:t xml:space="preserve">{% if who_lives_at_vacate_address </w:t>
      </w:r>
      <w:r w:rsidR="00E001ED">
        <w:rPr>
          <w:rFonts w:cs="Times New Roman"/>
          <w:sz w:val="24"/>
          <w:szCs w:val="24"/>
        </w:rPr>
        <w:t>=</w:t>
      </w:r>
      <w:r w:rsidR="00177989" w:rsidRPr="00177989">
        <w:rPr>
          <w:rFonts w:cs="Times New Roman"/>
          <w:sz w:val="24"/>
          <w:szCs w:val="24"/>
        </w:rPr>
        <w:t>= ‘opposing party’ %}</w:t>
      </w:r>
      <w:r w:rsidR="0097220E" w:rsidRPr="00177989">
        <w:rPr>
          <w:rFonts w:cs="Times New Roman"/>
          <w:sz w:val="24"/>
          <w:szCs w:val="24"/>
        </w:rPr>
        <w:t xml:space="preserve"> leave and </w:t>
      </w:r>
      <w:r w:rsidR="00177989" w:rsidRPr="00177989">
        <w:rPr>
          <w:rFonts w:cs="Times New Roman"/>
          <w:sz w:val="24"/>
          <w:szCs w:val="24"/>
        </w:rPr>
        <w:t>{% endif %}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stay away from</w:t>
      </w:r>
      <w:r w:rsidR="00177989">
        <w:rPr>
          <w:rFonts w:cs="Times New Roman"/>
          <w:sz w:val="24"/>
          <w:szCs w:val="24"/>
        </w:rPr>
        <w:t xml:space="preserve"> </w:t>
      </w:r>
      <w:r w:rsidR="0097220E" w:rsidRPr="00BA4547">
        <w:rPr>
          <w:rFonts w:cs="Times New Roman"/>
          <w:sz w:val="24"/>
          <w:szCs w:val="24"/>
        </w:rPr>
        <w:t>the residence located at</w:t>
      </w:r>
      <w:r w:rsidR="00026D5A" w:rsidRPr="00BA454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{{ </w:t>
      </w:r>
      <w:r w:rsidR="00340D58">
        <w:rPr>
          <w:rFonts w:cs="Times New Roman"/>
          <w:sz w:val="24"/>
          <w:szCs w:val="24"/>
        </w:rPr>
        <w:t>vacate</w:t>
      </w:r>
      <w:r w:rsidR="00026D5A" w:rsidRPr="00BA4547">
        <w:rPr>
          <w:rFonts w:cs="Times New Roman"/>
          <w:sz w:val="24"/>
          <w:szCs w:val="24"/>
        </w:rPr>
        <w:t>_address</w:t>
      </w:r>
      <w:r w:rsidR="002E5621">
        <w:rPr>
          <w:rFonts w:cs="Times New Roman"/>
          <w:sz w:val="24"/>
          <w:szCs w:val="24"/>
        </w:rPr>
        <w:t>.on_one_line()</w:t>
      </w:r>
      <w:r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, in accordance with </w:t>
      </w:r>
      <w:r w:rsidR="00E05A2B" w:rsidRPr="00BA4547">
        <w:rPr>
          <w:rFonts w:cs="Times New Roman"/>
          <w:sz w:val="24"/>
          <w:szCs w:val="24"/>
        </w:rPr>
        <w:t xml:space="preserve">{% if </w:t>
      </w:r>
      <w:r w:rsidR="00245FA7">
        <w:rPr>
          <w:rFonts w:cs="Times New Roman"/>
          <w:sz w:val="24"/>
          <w:szCs w:val="24"/>
        </w:rPr>
        <w:t>married_to_opposing_party</w:t>
      </w:r>
      <w:r w:rsidR="00E05A2B" w:rsidRPr="00BA4547">
        <w:rPr>
          <w:rFonts w:cs="Times New Roman"/>
          <w:sz w:val="24"/>
          <w:szCs w:val="24"/>
        </w:rPr>
        <w:t xml:space="preserve"> == </w:t>
      </w:r>
      <w:r w:rsidR="00245FA7">
        <w:rPr>
          <w:rFonts w:cs="Times New Roman"/>
          <w:sz w:val="24"/>
          <w:szCs w:val="24"/>
        </w:rPr>
        <w:t>True</w:t>
      </w:r>
      <w:r w:rsidR="00E05A2B" w:rsidRPr="00BA4547">
        <w:rPr>
          <w:rFonts w:cs="Times New Roman"/>
          <w:sz w:val="24"/>
          <w:szCs w:val="24"/>
        </w:rPr>
        <w:t xml:space="preserve"> %} </w:t>
      </w:r>
      <w:r w:rsidR="00BB6512" w:rsidRPr="00BA4547">
        <w:rPr>
          <w:rFonts w:cs="Times New Roman"/>
          <w:sz w:val="24"/>
          <w:szCs w:val="24"/>
        </w:rPr>
        <w:t>G.L. c. 208, § 34B</w:t>
      </w:r>
      <w:r w:rsidR="00026D5A" w:rsidRPr="00BA4547">
        <w:rPr>
          <w:rFonts w:cs="Times New Roman"/>
          <w:sz w:val="24"/>
          <w:szCs w:val="24"/>
        </w:rPr>
        <w:t>.</w:t>
      </w:r>
      <w:r w:rsidR="00E05A2B" w:rsidRPr="00BA4547">
        <w:rPr>
          <w:rFonts w:cs="Times New Roman"/>
          <w:sz w:val="24"/>
          <w:szCs w:val="24"/>
        </w:rPr>
        <w:t xml:space="preserve"> {% else %} G.L. c. 209C, § 15.  {% endif %}</w:t>
      </w:r>
      <w:r w:rsidR="00AA339F">
        <w:rPr>
          <w:rFonts w:cs="Times New Roman"/>
          <w:sz w:val="24"/>
          <w:szCs w:val="24"/>
        </w:rPr>
        <w:t xml:space="preserve"> </w:t>
      </w:r>
    </w:p>
    <w:p w14:paraId="730A4566" w14:textId="58FEAEFD" w:rsidR="005E36EA" w:rsidRPr="00BA4547" w:rsidRDefault="005E36EA" w:rsidP="0097220E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In support of this motion</w:t>
      </w:r>
      <w:r w:rsidR="00C9042E">
        <w:rPr>
          <w:rFonts w:cs="Times New Roman"/>
          <w:sz w:val="24"/>
          <w:szCs w:val="24"/>
        </w:rPr>
        <w:t>,</w:t>
      </w:r>
      <w:r w:rsidRPr="00BA454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 w:rsidRPr="00BA4547">
        <w:rPr>
          <w:rFonts w:cs="Times New Roman"/>
          <w:sz w:val="24"/>
          <w:szCs w:val="24"/>
        </w:rPr>
        <w:t>user</w:t>
      </w:r>
      <w:r w:rsidR="00461BC5">
        <w:rPr>
          <w:rFonts w:cs="Times New Roman"/>
          <w:sz w:val="24"/>
          <w:szCs w:val="24"/>
        </w:rPr>
        <w:t>_</w:t>
      </w:r>
      <w:r w:rsidRPr="00BA4547">
        <w:rPr>
          <w:rFonts w:cs="Times New Roman"/>
          <w:sz w:val="24"/>
          <w:szCs w:val="24"/>
        </w:rPr>
        <w:t>role</w:t>
      </w:r>
      <w:r w:rsidR="00FD7645">
        <w:rPr>
          <w:rFonts w:cs="Times New Roman"/>
          <w:sz w:val="24"/>
          <w:szCs w:val="24"/>
        </w:rPr>
        <w:t xml:space="preserve"> }}</w:t>
      </w:r>
      <w:r w:rsidRPr="00BA4547">
        <w:rPr>
          <w:rFonts w:cs="Times New Roman"/>
          <w:sz w:val="24"/>
          <w:szCs w:val="24"/>
        </w:rPr>
        <w:t xml:space="preserve"> states that </w:t>
      </w:r>
      <w:r w:rsidR="00FD7645">
        <w:rPr>
          <w:rFonts w:cs="Times New Roman"/>
          <w:sz w:val="24"/>
          <w:szCs w:val="24"/>
        </w:rPr>
        <w:t xml:space="preserve">{{ </w:t>
      </w:r>
      <w:r w:rsidR="00545D27">
        <w:rPr>
          <w:rFonts w:cs="Times New Roman"/>
          <w:sz w:val="24"/>
          <w:szCs w:val="24"/>
        </w:rPr>
        <w:t>perso</w:t>
      </w:r>
      <w:bookmarkStart w:id="0" w:name="_GoBack"/>
      <w:bookmarkEnd w:id="0"/>
      <w:r w:rsidR="00545D27">
        <w:rPr>
          <w:rFonts w:cs="Times New Roman"/>
          <w:sz w:val="24"/>
          <w:szCs w:val="24"/>
        </w:rPr>
        <w:t>n_in_danger_motion</w:t>
      </w:r>
      <w:r w:rsidR="00FD7645">
        <w:rPr>
          <w:rFonts w:cs="Times New Roman"/>
          <w:sz w:val="24"/>
          <w:szCs w:val="24"/>
        </w:rPr>
        <w:t xml:space="preserve"> 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6F6E29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will</w:t>
      </w:r>
      <w:r w:rsidR="00BB6512" w:rsidRPr="00BA4547">
        <w:rPr>
          <w:rFonts w:cs="Times New Roman"/>
          <w:sz w:val="24"/>
          <w:szCs w:val="24"/>
        </w:rPr>
        <w:t xml:space="preserve"> be endangered or substantially impaired if</w:t>
      </w:r>
      <w:r w:rsidR="006751D7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 w:rsidR="00BE1257">
        <w:rPr>
          <w:rFonts w:cs="Times New Roman"/>
          <w:sz w:val="24"/>
          <w:szCs w:val="24"/>
        </w:rPr>
        <w:t>other_parties[0]</w:t>
      </w:r>
      <w:r w:rsidR="007B7254"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>}}</w:t>
      </w:r>
      <w:r w:rsidR="00BB6512" w:rsidRPr="00BA4547">
        <w:rPr>
          <w:rFonts w:cs="Times New Roman"/>
          <w:sz w:val="24"/>
          <w:szCs w:val="24"/>
        </w:rPr>
        <w:t xml:space="preserve"> </w:t>
      </w:r>
      <w:r w:rsidR="005C4435">
        <w:rPr>
          <w:rFonts w:cs="Times New Roman"/>
          <w:sz w:val="24"/>
          <w:szCs w:val="24"/>
        </w:rPr>
        <w:t>does not leave and stay away from the</w:t>
      </w:r>
      <w:r w:rsidR="00BB6512" w:rsidRPr="00BA4547">
        <w:rPr>
          <w:rFonts w:cs="Times New Roman"/>
          <w:sz w:val="24"/>
          <w:szCs w:val="24"/>
        </w:rPr>
        <w:t xml:space="preserve"> home.  </w:t>
      </w:r>
      <w:r w:rsidR="00F30D57" w:rsidRPr="00BA4547">
        <w:rPr>
          <w:rFonts w:cs="Times New Roman"/>
          <w:sz w:val="24"/>
          <w:szCs w:val="24"/>
        </w:rPr>
        <w:t xml:space="preserve">See Attached Affidavit, which is incorporated </w:t>
      </w:r>
      <w:r w:rsidR="006751D7">
        <w:rPr>
          <w:rFonts w:cs="Times New Roman"/>
          <w:sz w:val="24"/>
          <w:szCs w:val="24"/>
        </w:rPr>
        <w:t>into this motion</w:t>
      </w:r>
      <w:r w:rsidR="00F30D57" w:rsidRPr="00BA4547">
        <w:rPr>
          <w:rFonts w:cs="Times New Roman"/>
          <w:sz w:val="24"/>
          <w:szCs w:val="24"/>
        </w:rPr>
        <w:t xml:space="preserve">.  </w:t>
      </w:r>
    </w:p>
    <w:p w14:paraId="6D5CD09C" w14:textId="77777777" w:rsidR="007B7254" w:rsidRDefault="00026D5A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 w:rsidRPr="00BA4547">
        <w:rPr>
          <w:rFonts w:cs="Times New Roman"/>
          <w:sz w:val="24"/>
          <w:szCs w:val="24"/>
        </w:rPr>
        <w:t>{%</w:t>
      </w:r>
      <w:r w:rsidR="007B7254">
        <w:rPr>
          <w:rFonts w:cs="Times New Roman"/>
          <w:sz w:val="24"/>
          <w:szCs w:val="24"/>
        </w:rPr>
        <w:t>p</w:t>
      </w:r>
      <w:r w:rsidRPr="00BA4547">
        <w:rPr>
          <w:rFonts w:cs="Times New Roman"/>
          <w:sz w:val="24"/>
          <w:szCs w:val="24"/>
        </w:rPr>
        <w:t xml:space="preserve"> if emergency == True %} </w:t>
      </w:r>
    </w:p>
    <w:p w14:paraId="3C81A126" w14:textId="6ED12D6F" w:rsidR="007B7254" w:rsidRDefault="00FD7645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7F39A0" w:rsidRPr="00BA4547">
        <w:rPr>
          <w:rFonts w:cs="Times New Roman"/>
          <w:sz w:val="24"/>
          <w:szCs w:val="24"/>
        </w:rPr>
        <w:t>user_role</w:t>
      </w:r>
      <w:r w:rsidR="007B7254">
        <w:rPr>
          <w:rFonts w:cs="Times New Roman"/>
          <w:sz w:val="24"/>
          <w:szCs w:val="24"/>
        </w:rPr>
        <w:t>.capitalize()</w:t>
      </w:r>
      <w:r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further asks this court to issue this order without advance notice to </w:t>
      </w:r>
      <w:r>
        <w:rPr>
          <w:rFonts w:cs="Times New Roman"/>
          <w:sz w:val="24"/>
          <w:szCs w:val="24"/>
        </w:rPr>
        <w:t xml:space="preserve">{{ </w:t>
      </w:r>
      <w:r w:rsidR="007F39A0" w:rsidRPr="00BA4547">
        <w:rPr>
          <w:rFonts w:cs="Times New Roman"/>
          <w:sz w:val="24"/>
          <w:szCs w:val="24"/>
        </w:rPr>
        <w:t>opposing_party_role</w:t>
      </w:r>
      <w:r>
        <w:rPr>
          <w:rFonts w:cs="Times New Roman"/>
          <w:sz w:val="24"/>
          <w:szCs w:val="24"/>
        </w:rPr>
        <w:t xml:space="preserve"> }}</w:t>
      </w:r>
      <w:r w:rsidR="007F39A0" w:rsidRPr="00BA4547">
        <w:rPr>
          <w:rFonts w:cs="Times New Roman"/>
          <w:sz w:val="24"/>
          <w:szCs w:val="24"/>
        </w:rPr>
        <w:t xml:space="preserve"> because there is a substantial lik</w:t>
      </w:r>
      <w:r>
        <w:rPr>
          <w:rFonts w:cs="Times New Roman"/>
          <w:sz w:val="24"/>
          <w:szCs w:val="24"/>
        </w:rPr>
        <w:t>elihood of immediate danger to {{ fix_punctuation(</w:t>
      </w:r>
      <w:r w:rsidR="00BB6512" w:rsidRPr="00FE1D2C">
        <w:rPr>
          <w:rFonts w:cs="Times New Roman"/>
          <w:sz w:val="24"/>
          <w:szCs w:val="24"/>
        </w:rPr>
        <w:t>person_in_danger</w:t>
      </w:r>
      <w:r w:rsidR="00545D27">
        <w:rPr>
          <w:rFonts w:cs="Times New Roman"/>
          <w:sz w:val="24"/>
          <w:szCs w:val="24"/>
        </w:rPr>
        <w:t>_motion</w:t>
      </w:r>
      <w:r>
        <w:rPr>
          <w:rFonts w:cs="Times New Roman"/>
          <w:sz w:val="24"/>
          <w:szCs w:val="24"/>
        </w:rPr>
        <w:t>) }}</w:t>
      </w:r>
    </w:p>
    <w:p w14:paraId="67354506" w14:textId="281B5B13" w:rsidR="00E46EED" w:rsidRPr="00FE1D2C" w:rsidRDefault="00FD7645" w:rsidP="006B6C65">
      <w:pPr>
        <w:spacing w:line="48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</w:t>
      </w:r>
      <w:r w:rsidR="007B7254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endif %}</w:t>
      </w:r>
    </w:p>
    <w:p w14:paraId="0B3FA680" w14:textId="510673DC" w:rsidR="002B055C" w:rsidRPr="00FE1D2C" w:rsidRDefault="002B055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  <w:t>Respectfully submitted,</w:t>
      </w:r>
    </w:p>
    <w:p w14:paraId="7F97923D" w14:textId="73D12349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FD7645">
        <w:rPr>
          <w:rFonts w:cs="Times New Roman"/>
          <w:sz w:val="24"/>
          <w:szCs w:val="24"/>
        </w:rPr>
        <w:t xml:space="preserve">{{ </w:t>
      </w:r>
      <w:r w:rsidR="00E55A70" w:rsidRPr="00FE1D2C">
        <w:rPr>
          <w:rFonts w:cs="Times New Roman"/>
          <w:sz w:val="24"/>
          <w:szCs w:val="24"/>
        </w:rPr>
        <w:t>d</w:t>
      </w:r>
      <w:r w:rsidRPr="00FE1D2C">
        <w:rPr>
          <w:rFonts w:cs="Times New Roman"/>
          <w:sz w:val="24"/>
          <w:szCs w:val="24"/>
        </w:rPr>
        <w:t>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66797CF7" w14:textId="77777777" w:rsidR="007F441C" w:rsidRPr="00FE1D2C" w:rsidRDefault="007F441C" w:rsidP="007F441C">
      <w:pPr>
        <w:ind w:firstLine="720"/>
        <w:rPr>
          <w:rFonts w:cs="Times New Roman"/>
          <w:sz w:val="24"/>
          <w:szCs w:val="24"/>
        </w:rPr>
      </w:pPr>
    </w:p>
    <w:p w14:paraId="4E52F22D" w14:textId="77777777" w:rsidR="003D5B61" w:rsidRDefault="002B055C" w:rsidP="003D5B61"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Pr="00FE1D2C">
        <w:rPr>
          <w:rFonts w:cs="Times New Roman"/>
          <w:sz w:val="24"/>
          <w:szCs w:val="24"/>
        </w:rPr>
        <w:tab/>
      </w:r>
      <w:r w:rsidR="003D5B61">
        <w:t>{%p if defined('users[0].signature') %}</w:t>
      </w:r>
    </w:p>
    <w:p w14:paraId="5F21748C" w14:textId="77777777" w:rsidR="003D5B61" w:rsidRDefault="003D5B61" w:rsidP="003D5B61">
      <w:pPr>
        <w:ind w:left="5040"/>
      </w:pPr>
      <w:r w:rsidRPr="00E1458C">
        <w:rPr>
          <w:rFonts w:cs="Times New Roman"/>
          <w:sz w:val="24"/>
          <w:szCs w:val="24"/>
        </w:rPr>
        <w:lastRenderedPageBreak/>
        <w:t>{{ users[0].signature }}</w:t>
      </w:r>
      <w:r w:rsidRPr="00E1458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br/>
      </w:r>
      <w:r>
        <w:t>{%p endif %}</w:t>
      </w:r>
    </w:p>
    <w:p w14:paraId="1777DED6" w14:textId="4BDE470D" w:rsidR="00F856B0" w:rsidRDefault="00FE20A5" w:rsidP="004C31A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</w:r>
      <w:r w:rsidR="003D5B61">
        <w:rPr>
          <w:rFonts w:cs="Times New Roman"/>
          <w:sz w:val="24"/>
          <w:szCs w:val="24"/>
        </w:rPr>
        <w:tab/>
        <w:t>__________________________________</w:t>
      </w:r>
    </w:p>
    <w:p w14:paraId="378A7134" w14:textId="27D8F6B7" w:rsid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if address_secret %}</w:t>
      </w:r>
    </w:p>
    <w:p w14:paraId="06DA648A" w14:textId="370435A3" w:rsidR="00FE20A5" w:rsidRPr="00F856B0" w:rsidRDefault="00FE20A5" w:rsidP="004C31AC">
      <w:pPr>
        <w:ind w:left="504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Address Impounded</w:t>
      </w:r>
    </w:p>
    <w:p w14:paraId="4FAF07FF" w14:textId="2533ABD1" w:rsidR="00F856B0" w:rsidRDefault="00FE20A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</w:t>
      </w:r>
      <w:r w:rsidR="00616D12">
        <w:rPr>
          <w:rFonts w:cs="Times New Roman"/>
          <w:sz w:val="24"/>
          <w:szCs w:val="24"/>
        </w:rPr>
        <w:t>p</w:t>
      </w:r>
      <w:r>
        <w:rPr>
          <w:rFonts w:cs="Times New Roman"/>
          <w:sz w:val="24"/>
          <w:szCs w:val="24"/>
        </w:rPr>
        <w:t xml:space="preserve"> else %}</w:t>
      </w:r>
    </w:p>
    <w:p w14:paraId="5FD53ACE" w14:textId="0CE6F2A3" w:rsidR="002B055C" w:rsidRDefault="00FD7645" w:rsidP="004C31AC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2B055C" w:rsidRPr="00BA4547">
        <w:rPr>
          <w:rFonts w:cs="Times New Roman"/>
          <w:sz w:val="24"/>
          <w:szCs w:val="24"/>
        </w:rPr>
        <w:t>address</w:t>
      </w:r>
      <w:r w:rsidR="00FE20A5">
        <w:rPr>
          <w:rFonts w:cs="Times New Roman"/>
          <w:sz w:val="24"/>
          <w:szCs w:val="24"/>
        </w:rPr>
        <w:t>_block()</w:t>
      </w:r>
      <w:r>
        <w:rPr>
          <w:rFonts w:cs="Times New Roman"/>
          <w:sz w:val="24"/>
          <w:szCs w:val="24"/>
        </w:rPr>
        <w:t xml:space="preserve"> }}</w:t>
      </w:r>
    </w:p>
    <w:p w14:paraId="603F9CFE" w14:textId="77777777" w:rsidR="0024513A" w:rsidRDefault="0024513A" w:rsidP="004C31AC">
      <w:pPr>
        <w:ind w:left="5040"/>
        <w:rPr>
          <w:rFonts w:cs="Times New Roman"/>
          <w:sz w:val="24"/>
          <w:szCs w:val="24"/>
        </w:rPr>
      </w:pPr>
    </w:p>
    <w:p w14:paraId="111660BD" w14:textId="5E9D2B62" w:rsidR="00882DAE" w:rsidRDefault="002F1372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  <w:r w:rsidR="00FE20A5">
        <w:rPr>
          <w:rFonts w:cs="Times New Roman"/>
          <w:sz w:val="24"/>
          <w:szCs w:val="24"/>
        </w:rPr>
        <w:t>%</w:t>
      </w:r>
      <w:r w:rsidR="00616D12">
        <w:rPr>
          <w:rFonts w:cs="Times New Roman"/>
          <w:sz w:val="24"/>
          <w:szCs w:val="24"/>
        </w:rPr>
        <w:t>p</w:t>
      </w:r>
      <w:r w:rsidR="00FE20A5">
        <w:rPr>
          <w:rFonts w:cs="Times New Roman"/>
          <w:sz w:val="24"/>
          <w:szCs w:val="24"/>
        </w:rPr>
        <w:t xml:space="preserve"> endif %}</w:t>
      </w:r>
    </w:p>
    <w:p w14:paraId="3A36D30B" w14:textId="6C91C369" w:rsidR="009A0ACC" w:rsidRP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 xml:space="preserve">{%p </w:t>
      </w:r>
      <w:r w:rsidR="00882DAE">
        <w:rPr>
          <w:rFonts w:cs="Times New Roman"/>
          <w:sz w:val="24"/>
          <w:szCs w:val="24"/>
        </w:rPr>
        <w:t>if not address</w:t>
      </w:r>
      <w:r w:rsidR="00E27351">
        <w:rPr>
          <w:rFonts w:cs="Times New Roman"/>
          <w:sz w:val="24"/>
          <w:szCs w:val="24"/>
        </w:rPr>
        <w:t>_</w:t>
      </w:r>
      <w:r w:rsidR="00FD4FEE">
        <w:rPr>
          <w:rFonts w:cs="Times New Roman"/>
          <w:sz w:val="24"/>
          <w:szCs w:val="24"/>
        </w:rPr>
        <w:t>secret</w:t>
      </w:r>
      <w:r w:rsidR="00882DAE">
        <w:rPr>
          <w:rFonts w:cs="Times New Roman"/>
          <w:sz w:val="24"/>
          <w:szCs w:val="24"/>
        </w:rPr>
        <w:t xml:space="preserve"> or </w:t>
      </w:r>
      <w:r w:rsidRPr="009A0ACC">
        <w:rPr>
          <w:rFonts w:cs="Times New Roman"/>
          <w:sz w:val="24"/>
          <w:szCs w:val="24"/>
        </w:rPr>
        <w:t xml:space="preserve"> </w:t>
      </w:r>
      <w:r w:rsidR="00882DAE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address_</w:t>
      </w:r>
      <w:r w:rsidR="00FD4FEE">
        <w:rPr>
          <w:rFonts w:cs="Times New Roman"/>
          <w:sz w:val="24"/>
          <w:szCs w:val="24"/>
        </w:rPr>
        <w:t>secret</w:t>
      </w:r>
      <w:r>
        <w:rPr>
          <w:rFonts w:cs="Times New Roman"/>
          <w:sz w:val="24"/>
          <w:szCs w:val="24"/>
        </w:rPr>
        <w:t xml:space="preserve"> and </w:t>
      </w:r>
      <w:r w:rsidRPr="009A0ACC">
        <w:rPr>
          <w:rFonts w:cs="Times New Roman"/>
          <w:sz w:val="24"/>
          <w:szCs w:val="24"/>
        </w:rPr>
        <w:t>not phone_number_secret</w:t>
      </w:r>
      <w:r w:rsidR="00882DAE">
        <w:rPr>
          <w:rFonts w:cs="Times New Roman"/>
          <w:sz w:val="24"/>
          <w:szCs w:val="24"/>
        </w:rPr>
        <w:t>)</w:t>
      </w:r>
      <w:r w:rsidRPr="009A0ACC">
        <w:rPr>
          <w:rFonts w:cs="Times New Roman"/>
          <w:sz w:val="24"/>
          <w:szCs w:val="24"/>
        </w:rPr>
        <w:t xml:space="preserve"> %}</w:t>
      </w:r>
    </w:p>
    <w:p w14:paraId="24AB2D73" w14:textId="436C3612" w:rsidR="00882DAE" w:rsidRPr="009A0ACC" w:rsidRDefault="00FD7645" w:rsidP="00882DAE">
      <w:pPr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9A0ACC" w:rsidRPr="009A0ACC">
        <w:rPr>
          <w:rFonts w:cs="Times New Roman"/>
          <w:sz w:val="24"/>
          <w:szCs w:val="24"/>
        </w:rPr>
        <w:t>phone_number</w:t>
      </w:r>
      <w:r>
        <w:rPr>
          <w:rFonts w:cs="Times New Roman"/>
          <w:sz w:val="24"/>
          <w:szCs w:val="24"/>
        </w:rPr>
        <w:t xml:space="preserve"> }}</w:t>
      </w:r>
    </w:p>
    <w:p w14:paraId="04F771C0" w14:textId="67EFA8A2" w:rsidR="009A0ACC" w:rsidRDefault="009A0ACC" w:rsidP="009A0ACC">
      <w:pPr>
        <w:ind w:left="5040"/>
        <w:rPr>
          <w:rFonts w:cs="Times New Roman"/>
          <w:sz w:val="24"/>
          <w:szCs w:val="24"/>
        </w:rPr>
      </w:pPr>
      <w:r w:rsidRPr="009A0ACC">
        <w:rPr>
          <w:rFonts w:cs="Times New Roman"/>
          <w:sz w:val="24"/>
          <w:szCs w:val="24"/>
        </w:rPr>
        <w:t>{%p endif %}</w:t>
      </w:r>
    </w:p>
    <w:p w14:paraId="1270D02A" w14:textId="5BF061D3" w:rsidR="0056422C" w:rsidRDefault="00FD7645" w:rsidP="0056422C">
      <w:pPr>
        <w:spacing w:line="480" w:lineRule="auto"/>
        <w:ind w:left="50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2B055C" w:rsidRPr="00BA4547">
        <w:rPr>
          <w:rFonts w:cs="Times New Roman"/>
          <w:sz w:val="24"/>
          <w:szCs w:val="24"/>
        </w:rPr>
        <w:t>email</w:t>
      </w:r>
      <w:r>
        <w:rPr>
          <w:rFonts w:cs="Times New Roman"/>
          <w:sz w:val="24"/>
          <w:szCs w:val="24"/>
        </w:rPr>
        <w:t xml:space="preserve"> }}</w:t>
      </w:r>
    </w:p>
    <w:p w14:paraId="15953063" w14:textId="77777777" w:rsidR="00D938C6" w:rsidRDefault="00D938C6">
      <w:pPr>
        <w:rPr>
          <w:rFonts w:cs="Times New Roman"/>
          <w:sz w:val="24"/>
          <w:szCs w:val="24"/>
        </w:rPr>
        <w:sectPr w:rsidR="00D938C6" w:rsidSect="00596290">
          <w:type w:val="continuous"/>
          <w:pgSz w:w="12240" w:h="15840"/>
          <w:pgMar w:top="1008" w:right="1440" w:bottom="1008" w:left="1440" w:header="475" w:footer="475" w:gutter="0"/>
          <w:cols w:space="720"/>
          <w:noEndnote/>
          <w:docGrid w:linePitch="326"/>
        </w:sectPr>
      </w:pPr>
    </w:p>
    <w:p w14:paraId="024EC5F9" w14:textId="044992E6" w:rsidR="0056422C" w:rsidRDefault="0056422C">
      <w:pPr>
        <w:rPr>
          <w:rFonts w:cs="Times New Roman"/>
          <w:sz w:val="24"/>
          <w:szCs w:val="24"/>
        </w:rPr>
      </w:pPr>
    </w:p>
    <w:p w14:paraId="6A615777" w14:textId="77777777" w:rsidR="00423F9B" w:rsidRPr="00BA4547" w:rsidRDefault="00423F9B" w:rsidP="008D1328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32A2631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COMMONWEALTH OF MASSACHUSETTS</w:t>
      </w:r>
    </w:p>
    <w:p w14:paraId="63080F00" w14:textId="77777777" w:rsidR="00C462CA" w:rsidRPr="00BA4547" w:rsidRDefault="00C462CA" w:rsidP="00C462CA">
      <w:pPr>
        <w:jc w:val="center"/>
        <w:rPr>
          <w:rFonts w:cs="Times New Roman"/>
          <w:b/>
          <w:bCs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The Trial Court</w:t>
      </w:r>
    </w:p>
    <w:p w14:paraId="47344DBD" w14:textId="77777777" w:rsidR="00C462CA" w:rsidRPr="00BA4547" w:rsidRDefault="00C462CA" w:rsidP="00C462CA">
      <w:pPr>
        <w:jc w:val="center"/>
        <w:rPr>
          <w:rFonts w:cs="Times New Roman"/>
          <w:sz w:val="24"/>
          <w:szCs w:val="24"/>
        </w:rPr>
      </w:pPr>
      <w:r w:rsidRPr="00BA4547">
        <w:rPr>
          <w:rFonts w:cs="Times New Roman"/>
          <w:b/>
          <w:bCs/>
          <w:sz w:val="24"/>
          <w:szCs w:val="24"/>
        </w:rPr>
        <w:t>Probate and Family Court Division</w:t>
      </w:r>
    </w:p>
    <w:p w14:paraId="3C97243A" w14:textId="77777777" w:rsidR="00C462CA" w:rsidRDefault="00C462CA" w:rsidP="00C462CA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C7F6A" w14:paraId="5477EA48" w14:textId="77777777" w:rsidTr="00F14C55">
        <w:tc>
          <w:tcPr>
            <w:tcW w:w="4675" w:type="dxa"/>
          </w:tcPr>
          <w:p w14:paraId="6445D401" w14:textId="488E48E0" w:rsidR="00DC7F6A" w:rsidRPr="005D6121" w:rsidRDefault="00FD7645" w:rsidP="00911981">
            <w:pPr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{{ </w:t>
            </w:r>
            <w:r w:rsidR="00911981">
              <w:rPr>
                <w:rFonts w:cs="Times New Roman"/>
                <w:b/>
                <w:bCs/>
                <w:sz w:val="24"/>
                <w:szCs w:val="24"/>
              </w:rPr>
              <w:t>courts[0].county</w:t>
            </w:r>
            <w:r>
              <w:rPr>
                <w:rFonts w:cs="Times New Roman"/>
                <w:b/>
                <w:bCs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b/>
                <w:bCs/>
                <w:sz w:val="24"/>
                <w:szCs w:val="24"/>
              </w:rPr>
              <w:t>, SS</w:t>
            </w:r>
          </w:p>
        </w:tc>
        <w:tc>
          <w:tcPr>
            <w:tcW w:w="4675" w:type="dxa"/>
          </w:tcPr>
          <w:p w14:paraId="65E31A6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for docket_number in docket_number %}</w:t>
            </w:r>
          </w:p>
        </w:tc>
      </w:tr>
      <w:tr w:rsidR="00DC7F6A" w14:paraId="4FD4AE5F" w14:textId="77777777" w:rsidTr="00F14C55">
        <w:tc>
          <w:tcPr>
            <w:tcW w:w="4675" w:type="dxa"/>
          </w:tcPr>
          <w:p w14:paraId="1763AD5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FDACA2" w14:textId="31097E5D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Docket Number:  </w:t>
            </w:r>
            <w:r w:rsidR="00FD7645">
              <w:rPr>
                <w:rFonts w:cs="Times New Roman"/>
                <w:sz w:val="24"/>
                <w:szCs w:val="24"/>
              </w:rPr>
              <w:t xml:space="preserve">{{ </w:t>
            </w:r>
            <w:r>
              <w:rPr>
                <w:rFonts w:cs="Times New Roman"/>
                <w:sz w:val="24"/>
                <w:szCs w:val="24"/>
              </w:rPr>
              <w:t>docket_number</w:t>
            </w:r>
            <w:r w:rsidR="00FD7645">
              <w:rPr>
                <w:rFonts w:cs="Times New Roman"/>
                <w:sz w:val="24"/>
                <w:szCs w:val="24"/>
              </w:rPr>
              <w:t xml:space="preserve"> }}</w:t>
            </w:r>
          </w:p>
        </w:tc>
      </w:tr>
      <w:tr w:rsidR="00DC7F6A" w14:paraId="7BFB82E8" w14:textId="77777777" w:rsidTr="00F14C55">
        <w:tc>
          <w:tcPr>
            <w:tcW w:w="4675" w:type="dxa"/>
          </w:tcPr>
          <w:p w14:paraId="2D32657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16ADF0C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{%tr endfor %}</w:t>
            </w:r>
          </w:p>
        </w:tc>
      </w:tr>
      <w:tr w:rsidR="00DC7F6A" w14:paraId="23B9D604" w14:textId="77777777" w:rsidTr="00F14C55">
        <w:tc>
          <w:tcPr>
            <w:tcW w:w="4675" w:type="dxa"/>
          </w:tcPr>
          <w:p w14:paraId="7AD9FD48" w14:textId="6E52EB48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plaintiff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7D6BA6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225B3" w14:textId="77777777" w:rsidTr="00F14C55">
        <w:tc>
          <w:tcPr>
            <w:tcW w:w="4675" w:type="dxa"/>
          </w:tcPr>
          <w:p w14:paraId="2B540DB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Plaintiff</w:t>
            </w:r>
          </w:p>
        </w:tc>
        <w:tc>
          <w:tcPr>
            <w:tcW w:w="4675" w:type="dxa"/>
          </w:tcPr>
          <w:p w14:paraId="529E795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4BC86E2" w14:textId="77777777" w:rsidTr="00F14C55">
        <w:tc>
          <w:tcPr>
            <w:tcW w:w="4675" w:type="dxa"/>
          </w:tcPr>
          <w:p w14:paraId="7B8CF9B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561DA7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B49AAA0" w14:textId="77777777" w:rsidTr="00F14C55">
        <w:tc>
          <w:tcPr>
            <w:tcW w:w="4675" w:type="dxa"/>
          </w:tcPr>
          <w:p w14:paraId="4F8F3F34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v.</w:t>
            </w:r>
          </w:p>
        </w:tc>
        <w:tc>
          <w:tcPr>
            <w:tcW w:w="4675" w:type="dxa"/>
          </w:tcPr>
          <w:p w14:paraId="45788316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1843327E" w14:textId="77777777" w:rsidTr="00F14C55">
        <w:tc>
          <w:tcPr>
            <w:tcW w:w="4675" w:type="dxa"/>
          </w:tcPr>
          <w:p w14:paraId="1423887B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378DA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616A2383" w14:textId="77777777" w:rsidTr="00F14C55">
        <w:tc>
          <w:tcPr>
            <w:tcW w:w="4675" w:type="dxa"/>
          </w:tcPr>
          <w:p w14:paraId="64F4BCED" w14:textId="25FE440D" w:rsidR="00DC7F6A" w:rsidRDefault="00FD7645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{{ </w:t>
            </w:r>
            <w:r w:rsidR="00DC7F6A">
              <w:rPr>
                <w:rFonts w:cs="Times New Roman"/>
                <w:sz w:val="24"/>
                <w:szCs w:val="24"/>
              </w:rPr>
              <w:t>defendant</w:t>
            </w:r>
            <w:r>
              <w:rPr>
                <w:rFonts w:cs="Times New Roman"/>
                <w:sz w:val="24"/>
                <w:szCs w:val="24"/>
              </w:rPr>
              <w:t xml:space="preserve"> }}</w:t>
            </w:r>
            <w:r w:rsidR="00DC7F6A">
              <w:rPr>
                <w:rFonts w:cs="Times New Roman"/>
                <w:sz w:val="24"/>
                <w:szCs w:val="24"/>
              </w:rPr>
              <w:t>,</w:t>
            </w:r>
          </w:p>
        </w:tc>
        <w:tc>
          <w:tcPr>
            <w:tcW w:w="4675" w:type="dxa"/>
          </w:tcPr>
          <w:p w14:paraId="1C00AFEF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0981E929" w14:textId="77777777" w:rsidTr="00F14C55">
        <w:tc>
          <w:tcPr>
            <w:tcW w:w="4675" w:type="dxa"/>
          </w:tcPr>
          <w:p w14:paraId="3FE14191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Defendant</w:t>
            </w:r>
          </w:p>
        </w:tc>
        <w:tc>
          <w:tcPr>
            <w:tcW w:w="4675" w:type="dxa"/>
          </w:tcPr>
          <w:p w14:paraId="3F9D1D82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375537F1" w14:textId="77777777" w:rsidTr="00F14C55">
        <w:tc>
          <w:tcPr>
            <w:tcW w:w="4675" w:type="dxa"/>
          </w:tcPr>
          <w:p w14:paraId="57DA70B5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22AD09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DC7F6A" w14:paraId="24A9EA78" w14:textId="77777777" w:rsidTr="00DC7F6A">
        <w:trPr>
          <w:gridAfter w:val="1"/>
          <w:wAfter w:w="4675" w:type="dxa"/>
        </w:trPr>
        <w:tc>
          <w:tcPr>
            <w:tcW w:w="4675" w:type="dxa"/>
          </w:tcPr>
          <w:p w14:paraId="59762658" w14:textId="77777777" w:rsidR="00DC7F6A" w:rsidRDefault="00DC7F6A" w:rsidP="00384E56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14:paraId="2594B1AC" w14:textId="77777777" w:rsidR="00C462CA" w:rsidRPr="00423F9B" w:rsidRDefault="00C462CA" w:rsidP="00C462CA">
      <w:pPr>
        <w:rPr>
          <w:rFonts w:cs="Times New Roman"/>
          <w:caps/>
          <w:sz w:val="24"/>
          <w:szCs w:val="24"/>
        </w:rPr>
      </w:pPr>
    </w:p>
    <w:p w14:paraId="3B0C5599" w14:textId="6726CE13" w:rsidR="00E13EF0" w:rsidRDefault="00FD7645" w:rsidP="00E13EF0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="00D4606F">
        <w:rPr>
          <w:rFonts w:cs="Times New Roman"/>
          <w:b/>
          <w:bCs/>
          <w:caps/>
          <w:sz w:val="24"/>
          <w:szCs w:val="24"/>
          <w:u w:val="single"/>
        </w:rPr>
        <w:t>users[0].</w:t>
      </w:r>
      <w:r w:rsidR="006325E7">
        <w:rPr>
          <w:rFonts w:cs="Times New Roman"/>
          <w:b/>
          <w:bCs/>
          <w:caps/>
          <w:sz w:val="24"/>
          <w:szCs w:val="24"/>
          <w:u w:val="single"/>
        </w:rPr>
        <w:t>name.full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()</w:t>
      </w:r>
      <w:r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="00E13EF0">
        <w:rPr>
          <w:rFonts w:cs="Times New Roman"/>
          <w:b/>
          <w:bCs/>
          <w:caps/>
          <w:sz w:val="24"/>
          <w:szCs w:val="24"/>
          <w:u w:val="single"/>
        </w:rPr>
        <w:t>’s AFFIDAVIT IN SUPPORT OF</w:t>
      </w:r>
    </w:p>
    <w:p w14:paraId="084A3E33" w14:textId="1B801F8F" w:rsidR="002B055C" w:rsidRPr="00265A84" w:rsidRDefault="00E13EF0" w:rsidP="00265A84">
      <w:pPr>
        <w:jc w:val="center"/>
        <w:rPr>
          <w:rFonts w:cs="Times New Roman"/>
          <w:b/>
          <w:bCs/>
          <w:caps/>
          <w:sz w:val="24"/>
          <w:szCs w:val="24"/>
          <w:u w:val="single"/>
        </w:rPr>
      </w:pP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Motion for 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{{ 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>opposing_party_role</w:t>
      </w:r>
      <w:r w:rsidR="00FD7645">
        <w:rPr>
          <w:rFonts w:cs="Times New Roman"/>
          <w:b/>
          <w:bCs/>
          <w:caps/>
          <w:sz w:val="24"/>
          <w:szCs w:val="24"/>
          <w:u w:val="single"/>
        </w:rPr>
        <w:t xml:space="preserve"> }}</w:t>
      </w:r>
      <w:r w:rsidRPr="00B1391B">
        <w:rPr>
          <w:rFonts w:cs="Times New Roman"/>
          <w:b/>
          <w:bCs/>
          <w:caps/>
          <w:sz w:val="24"/>
          <w:szCs w:val="24"/>
          <w:u w:val="single"/>
        </w:rPr>
        <w:t xml:space="preserve"> to Vacate {% if married_to_opposing_party == True %} Marital {% endif %} Home</w:t>
      </w:r>
    </w:p>
    <w:p w14:paraId="5248C6C3" w14:textId="77777777" w:rsidR="00474F84" w:rsidRDefault="00474F84" w:rsidP="007F441C">
      <w:pPr>
        <w:rPr>
          <w:rFonts w:cs="Times New Roman"/>
          <w:sz w:val="24"/>
          <w:szCs w:val="24"/>
        </w:rPr>
      </w:pPr>
      <w:bookmarkStart w:id="1" w:name="_Hlk40093127"/>
    </w:p>
    <w:p w14:paraId="53A2FCD8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for paragraph in affidavit_reviewed.split("\r") %}</w:t>
      </w:r>
    </w:p>
    <w:p w14:paraId="2ECAC06A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if paragraph %}</w:t>
      </w:r>
    </w:p>
    <w:p w14:paraId="33446319" w14:textId="28E3AB2D" w:rsidR="000D1207" w:rsidRPr="000D1207" w:rsidRDefault="00FD7645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>
        <w:rPr>
          <w:rFonts w:cs="Times New Roman"/>
          <w:color w:val="1D1C1D"/>
          <w:sz w:val="24"/>
          <w:szCs w:val="24"/>
        </w:rPr>
        <w:t xml:space="preserve">{{ </w:t>
      </w:r>
      <w:r w:rsidR="000D1207" w:rsidRPr="000D1207">
        <w:rPr>
          <w:rFonts w:cs="Times New Roman"/>
          <w:color w:val="1D1C1D"/>
          <w:sz w:val="24"/>
          <w:szCs w:val="24"/>
        </w:rPr>
        <w:t>paragraph</w:t>
      </w:r>
      <w:r>
        <w:rPr>
          <w:rFonts w:cs="Times New Roman"/>
          <w:color w:val="1D1C1D"/>
          <w:sz w:val="24"/>
          <w:szCs w:val="24"/>
        </w:rPr>
        <w:t xml:space="preserve"> }}</w:t>
      </w:r>
    </w:p>
    <w:p w14:paraId="619A7F96" w14:textId="77777777" w:rsidR="000D1207" w:rsidRPr="000D1207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endif %}</w:t>
      </w:r>
    </w:p>
    <w:p w14:paraId="41B75B22" w14:textId="67476315" w:rsidR="00474F84" w:rsidRDefault="000D1207" w:rsidP="000D1207">
      <w:pPr>
        <w:numPr>
          <w:ilvl w:val="0"/>
          <w:numId w:val="34"/>
        </w:num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  <w:r w:rsidRPr="000D1207">
        <w:rPr>
          <w:rFonts w:cs="Times New Roman"/>
          <w:color w:val="1D1C1D"/>
          <w:sz w:val="24"/>
          <w:szCs w:val="24"/>
        </w:rPr>
        <w:t>{%p endfor %}</w:t>
      </w:r>
    </w:p>
    <w:p w14:paraId="6F8E5BB9" w14:textId="77777777" w:rsidR="0083541C" w:rsidRPr="000D1207" w:rsidRDefault="0083541C" w:rsidP="000D1207">
      <w:pPr>
        <w:spacing w:before="100" w:beforeAutospacing="1"/>
        <w:ind w:left="420"/>
        <w:rPr>
          <w:rFonts w:cs="Times New Roman"/>
          <w:color w:val="1D1C1D"/>
          <w:sz w:val="24"/>
          <w:szCs w:val="24"/>
        </w:rPr>
      </w:pPr>
    </w:p>
    <w:p w14:paraId="1743AA28" w14:textId="59EB7EF4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Signed under </w:t>
      </w:r>
      <w:r w:rsidR="002F5E52">
        <w:rPr>
          <w:rFonts w:cs="Times New Roman"/>
          <w:sz w:val="24"/>
          <w:szCs w:val="24"/>
        </w:rPr>
        <w:t>penalty</w:t>
      </w:r>
      <w:r>
        <w:rPr>
          <w:rFonts w:cs="Times New Roman"/>
          <w:sz w:val="24"/>
          <w:szCs w:val="24"/>
        </w:rPr>
        <w:t xml:space="preserve"> of perjury,</w:t>
      </w:r>
    </w:p>
    <w:p w14:paraId="3B4FC7FA" w14:textId="11FE967C" w:rsidR="007F441C" w:rsidRDefault="007F441C" w:rsidP="007F441C">
      <w:pPr>
        <w:rPr>
          <w:rFonts w:cs="Times New Roman"/>
          <w:sz w:val="24"/>
          <w:szCs w:val="24"/>
        </w:rPr>
      </w:pPr>
    </w:p>
    <w:p w14:paraId="1C707617" w14:textId="77777777" w:rsidR="00E1458C" w:rsidRDefault="00E1458C" w:rsidP="00E1458C">
      <w:r>
        <w:t>{%p if defined('users[0].signature') %}</w:t>
      </w:r>
    </w:p>
    <w:p w14:paraId="7BCA9B42" w14:textId="77777777" w:rsidR="00E1458C" w:rsidRDefault="00FD7645" w:rsidP="00E1458C">
      <w:r w:rsidRPr="00E1458C">
        <w:rPr>
          <w:rFonts w:cs="Times New Roman"/>
          <w:sz w:val="24"/>
          <w:szCs w:val="24"/>
        </w:rPr>
        <w:t xml:space="preserve">{{ </w:t>
      </w:r>
      <w:r w:rsidR="00D4606F" w:rsidRPr="00E1458C">
        <w:rPr>
          <w:rFonts w:cs="Times New Roman"/>
          <w:sz w:val="24"/>
          <w:szCs w:val="24"/>
        </w:rPr>
        <w:t>users[0].</w:t>
      </w:r>
      <w:r w:rsidR="00F058C9" w:rsidRPr="00E1458C">
        <w:rPr>
          <w:rFonts w:cs="Times New Roman"/>
          <w:sz w:val="24"/>
          <w:szCs w:val="24"/>
        </w:rPr>
        <w:t>signature</w:t>
      </w:r>
      <w:r w:rsidRPr="00E1458C">
        <w:rPr>
          <w:rFonts w:cs="Times New Roman"/>
          <w:sz w:val="24"/>
          <w:szCs w:val="24"/>
        </w:rPr>
        <w:t xml:space="preserve"> }}</w:t>
      </w:r>
      <w:r w:rsidR="00F42451" w:rsidRPr="00E1458C">
        <w:rPr>
          <w:rFonts w:cs="Times New Roman"/>
          <w:sz w:val="24"/>
          <w:szCs w:val="24"/>
        </w:rPr>
        <w:tab/>
      </w:r>
      <w:r w:rsidR="00E1458C">
        <w:rPr>
          <w:rFonts w:cs="Times New Roman"/>
          <w:sz w:val="24"/>
          <w:szCs w:val="24"/>
          <w:u w:val="single"/>
        </w:rPr>
        <w:br/>
      </w:r>
      <w:r w:rsidR="00E1458C">
        <w:t>{%p endif %}</w:t>
      </w:r>
    </w:p>
    <w:p w14:paraId="654E6EE4" w14:textId="707FBC9E" w:rsidR="007F441C" w:rsidRPr="00F42451" w:rsidRDefault="00E1458C" w:rsidP="007F441C">
      <w:pPr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___________________________</w:t>
      </w:r>
    </w:p>
    <w:p w14:paraId="3A90D57D" w14:textId="57A9FF9C" w:rsidR="00A90EF3" w:rsidRDefault="00FD7645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 w:rsidR="007F441C">
        <w:rPr>
          <w:rFonts w:cs="Times New Roman"/>
          <w:sz w:val="24"/>
          <w:szCs w:val="24"/>
        </w:rPr>
        <w:t>name.full()</w:t>
      </w:r>
      <w:r>
        <w:rPr>
          <w:rFonts w:cs="Times New Roman"/>
          <w:sz w:val="24"/>
          <w:szCs w:val="24"/>
        </w:rPr>
        <w:t xml:space="preserve"> }}</w:t>
      </w:r>
    </w:p>
    <w:p w14:paraId="67523CE5" w14:textId="711A1FCF" w:rsidR="007F441C" w:rsidRDefault="007F441C" w:rsidP="007F44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date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43D02144" w14:textId="2299110F" w:rsidR="00F14DA2" w:rsidRDefault="00F14DA2" w:rsidP="007F441C">
      <w:pPr>
        <w:rPr>
          <w:rFonts w:cs="Times New Roman"/>
          <w:sz w:val="24"/>
          <w:szCs w:val="24"/>
        </w:rPr>
      </w:pPr>
    </w:p>
    <w:p w14:paraId="1ED0F9EC" w14:textId="181EDC49" w:rsidR="00D67BC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{% if emergency == False </w:t>
      </w:r>
      <w:r w:rsidR="00FF27CC">
        <w:rPr>
          <w:rFonts w:cs="Times New Roman"/>
          <w:sz w:val="24"/>
          <w:szCs w:val="24"/>
        </w:rPr>
        <w:t xml:space="preserve">and ready_to_serve </w:t>
      </w:r>
      <w:r>
        <w:rPr>
          <w:rFonts w:cs="Times New Roman"/>
          <w:sz w:val="24"/>
          <w:szCs w:val="24"/>
        </w:rPr>
        <w:t>%}</w:t>
      </w:r>
    </w:p>
    <w:p w14:paraId="52108383" w14:textId="77777777" w:rsidR="00D67BC2" w:rsidRDefault="00D67BC2" w:rsidP="00D67BC2">
      <w:pPr>
        <w:jc w:val="center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>CERTIFICATE OF SERVICE</w:t>
      </w:r>
    </w:p>
    <w:p w14:paraId="5E921BF1" w14:textId="77777777" w:rsidR="00D67BC2" w:rsidRDefault="00D67BC2" w:rsidP="00D67BC2">
      <w:pPr>
        <w:rPr>
          <w:rFonts w:cs="Times New Roman"/>
          <w:b/>
          <w:bCs/>
          <w:sz w:val="24"/>
          <w:szCs w:val="24"/>
          <w:u w:val="single"/>
        </w:rPr>
      </w:pPr>
    </w:p>
    <w:p w14:paraId="06FCE967" w14:textId="23E49ABB" w:rsidR="001E3142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I, </w:t>
      </w:r>
      <w:r w:rsidR="00FD7645">
        <w:rPr>
          <w:rFonts w:cs="Times New Roman"/>
          <w:sz w:val="24"/>
          <w:szCs w:val="24"/>
        </w:rPr>
        <w:t xml:space="preserve">{{ </w:t>
      </w:r>
      <w:r w:rsidR="00D4606F">
        <w:rPr>
          <w:rFonts w:cs="Times New Roman"/>
          <w:sz w:val="24"/>
          <w:szCs w:val="24"/>
        </w:rPr>
        <w:t>users[0].</w:t>
      </w:r>
      <w:r>
        <w:rPr>
          <w:rFonts w:cs="Times New Roman"/>
          <w:sz w:val="24"/>
          <w:szCs w:val="24"/>
        </w:rPr>
        <w:t>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, certify that I served this motion on </w:t>
      </w:r>
      <w:r w:rsidR="00FD7645">
        <w:rPr>
          <w:rFonts w:cs="Times New Roman"/>
          <w:sz w:val="24"/>
          <w:szCs w:val="24"/>
        </w:rPr>
        <w:t xml:space="preserve">{{ </w:t>
      </w:r>
      <w:r w:rsidR="00BE1257">
        <w:rPr>
          <w:rFonts w:cs="Times New Roman"/>
          <w:sz w:val="24"/>
          <w:szCs w:val="24"/>
        </w:rPr>
        <w:t>other_parties[0]</w:t>
      </w:r>
      <w:r>
        <w:rPr>
          <w:rFonts w:cs="Times New Roman"/>
          <w:sz w:val="24"/>
          <w:szCs w:val="24"/>
        </w:rPr>
        <w:t>.name.full()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by </w:t>
      </w:r>
      <w:r w:rsidR="002561BA">
        <w:t xml:space="preserve">{{ service_method }} </w:t>
      </w:r>
      <w:r>
        <w:rPr>
          <w:rFonts w:cs="Times New Roman"/>
          <w:sz w:val="24"/>
          <w:szCs w:val="24"/>
        </w:rPr>
        <w:t xml:space="preserve">{% if </w:t>
      </w:r>
      <w:r w:rsidR="00BE1257">
        <w:rPr>
          <w:rFonts w:cs="Times New Roman"/>
          <w:sz w:val="24"/>
          <w:szCs w:val="24"/>
        </w:rPr>
        <w:t>other_parties[0]</w:t>
      </w:r>
      <w:r>
        <w:rPr>
          <w:rFonts w:cs="Times New Roman"/>
          <w:sz w:val="24"/>
          <w:szCs w:val="24"/>
        </w:rPr>
        <w:t xml:space="preserve">.has_counsel %}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opposing_counsel.name.full()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opposing_counsel.firm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  </w:t>
      </w:r>
      <w:r w:rsidR="00FD7645">
        <w:rPr>
          <w:rFonts w:cs="Times New Roman"/>
          <w:sz w:val="24"/>
          <w:szCs w:val="24"/>
        </w:rPr>
        <w:t xml:space="preserve">{{ </w:t>
      </w:r>
      <w:r>
        <w:rPr>
          <w:rFonts w:cs="Times New Roman"/>
          <w:sz w:val="24"/>
          <w:szCs w:val="24"/>
        </w:rPr>
        <w:t>opposing_counsel.address.on_one_line()</w:t>
      </w:r>
      <w:r w:rsidR="00FD7645">
        <w:rPr>
          <w:rFonts w:cs="Times New Roman"/>
          <w:sz w:val="24"/>
          <w:szCs w:val="24"/>
        </w:rPr>
        <w:t xml:space="preserve"> }}</w:t>
      </w:r>
      <w:r>
        <w:rPr>
          <w:rFonts w:cs="Times New Roman"/>
          <w:sz w:val="24"/>
          <w:szCs w:val="24"/>
        </w:rPr>
        <w:t xml:space="preserve">. {% </w:t>
      </w:r>
      <w:r w:rsidR="002561BA">
        <w:rPr>
          <w:rFonts w:cs="Times New Roman"/>
          <w:sz w:val="24"/>
          <w:szCs w:val="24"/>
        </w:rPr>
        <w:t>endif</w:t>
      </w:r>
      <w:r>
        <w:rPr>
          <w:rFonts w:cs="Times New Roman"/>
          <w:sz w:val="24"/>
          <w:szCs w:val="24"/>
        </w:rPr>
        <w:t xml:space="preserve"> %} </w:t>
      </w:r>
    </w:p>
    <w:p w14:paraId="13FDDA5C" w14:textId="0CAEB01A" w:rsidR="009B4481" w:rsidRDefault="009B4481" w:rsidP="00D67BC2">
      <w:pPr>
        <w:rPr>
          <w:rFonts w:cs="Times New Roman"/>
          <w:sz w:val="24"/>
          <w:szCs w:val="24"/>
        </w:rPr>
      </w:pPr>
    </w:p>
    <w:p w14:paraId="58EE6A6A" w14:textId="77777777" w:rsidR="00E1458C" w:rsidRDefault="00E1458C" w:rsidP="00E1458C">
      <w:r>
        <w:t>{%p if defined('users[0].signature') %}</w:t>
      </w:r>
    </w:p>
    <w:p w14:paraId="4D7545B0" w14:textId="26FF6155" w:rsidR="00E1458C" w:rsidRDefault="00E1458C" w:rsidP="00E1458C">
      <w:r w:rsidRPr="00E1458C">
        <w:rPr>
          <w:rFonts w:cs="Times New Roman"/>
          <w:sz w:val="24"/>
          <w:szCs w:val="24"/>
        </w:rPr>
        <w:lastRenderedPageBreak/>
        <w:t>{{ users[0].signature }}</w:t>
      </w:r>
      <w:r w:rsidRPr="00E1458C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br/>
      </w:r>
      <w:r>
        <w:t>{%p endif %}</w:t>
      </w:r>
    </w:p>
    <w:p w14:paraId="2E45BF0A" w14:textId="77777777" w:rsidR="00E1458C" w:rsidRDefault="00E1458C" w:rsidP="00E1458C"/>
    <w:p w14:paraId="6EC5204B" w14:textId="3D3B38F1" w:rsidR="009B4481" w:rsidRDefault="009B4481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Date: {</w:t>
      </w:r>
      <w:r w:rsidR="00FD7645">
        <w:rPr>
          <w:rFonts w:cs="Times New Roman"/>
          <w:sz w:val="24"/>
          <w:szCs w:val="24"/>
        </w:rPr>
        <w:t xml:space="preserve">{ </w:t>
      </w:r>
      <w:r w:rsidR="002561BA">
        <w:rPr>
          <w:rFonts w:cs="Times New Roman"/>
          <w:sz w:val="24"/>
          <w:szCs w:val="24"/>
        </w:rPr>
        <w:t>service_date</w:t>
      </w:r>
      <w:r w:rsidR="00FD7645">
        <w:rPr>
          <w:rFonts w:cs="Times New Roman"/>
          <w:sz w:val="24"/>
          <w:szCs w:val="24"/>
        </w:rPr>
        <w:t xml:space="preserve"> }}</w:t>
      </w:r>
    </w:p>
    <w:p w14:paraId="0920C35C" w14:textId="3BEFC5F6" w:rsidR="00D67BC2" w:rsidRDefault="00D67BC2" w:rsidP="00D67BC2">
      <w:pPr>
        <w:rPr>
          <w:rFonts w:cs="Times New Roman"/>
          <w:sz w:val="24"/>
          <w:szCs w:val="24"/>
        </w:rPr>
      </w:pPr>
    </w:p>
    <w:p w14:paraId="48F35180" w14:textId="77777777" w:rsidR="00D67BC2" w:rsidRPr="000063EA" w:rsidRDefault="00D67BC2" w:rsidP="00D67BC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{% endif %}</w:t>
      </w:r>
    </w:p>
    <w:p w14:paraId="653040BE" w14:textId="77777777" w:rsidR="00F14DA2" w:rsidRDefault="00F14DA2" w:rsidP="007F441C">
      <w:pPr>
        <w:rPr>
          <w:rFonts w:cs="Times New Roman"/>
          <w:sz w:val="24"/>
          <w:szCs w:val="24"/>
        </w:rPr>
      </w:pPr>
    </w:p>
    <w:p w14:paraId="6D557E55" w14:textId="7BB19DF4" w:rsidR="000063EA" w:rsidRDefault="000063EA" w:rsidP="007F441C">
      <w:pPr>
        <w:rPr>
          <w:rFonts w:cs="Times New Roman"/>
          <w:sz w:val="24"/>
          <w:szCs w:val="24"/>
        </w:rPr>
      </w:pPr>
    </w:p>
    <w:bookmarkEnd w:id="1"/>
    <w:p w14:paraId="52E3D601" w14:textId="77777777" w:rsidR="000A0090" w:rsidRPr="000063EA" w:rsidRDefault="000A0090">
      <w:pPr>
        <w:rPr>
          <w:rFonts w:cs="Times New Roman"/>
          <w:sz w:val="24"/>
          <w:szCs w:val="24"/>
        </w:rPr>
      </w:pPr>
    </w:p>
    <w:sectPr w:rsidR="000A0090" w:rsidRPr="000063EA" w:rsidSect="00D938C6">
      <w:pgSz w:w="12240" w:h="15840"/>
      <w:pgMar w:top="1008" w:right="1440" w:bottom="1008" w:left="1440" w:header="475" w:footer="475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BA110" w14:textId="77777777" w:rsidR="00A50422" w:rsidRDefault="00A50422">
      <w:r>
        <w:separator/>
      </w:r>
    </w:p>
  </w:endnote>
  <w:endnote w:type="continuationSeparator" w:id="0">
    <w:p w14:paraId="10746F03" w14:textId="77777777" w:rsidR="00A50422" w:rsidRDefault="00A5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3328A" w14:textId="77777777" w:rsidR="00A50422" w:rsidRDefault="00A50422">
      <w:r>
        <w:separator/>
      </w:r>
    </w:p>
  </w:footnote>
  <w:footnote w:type="continuationSeparator" w:id="0">
    <w:p w14:paraId="4FE0EB73" w14:textId="77777777" w:rsidR="00A50422" w:rsidRDefault="00A50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3A6A1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78A11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C66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6A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C643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467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8E32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5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3E5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68D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0C2752"/>
    <w:multiLevelType w:val="hybridMultilevel"/>
    <w:tmpl w:val="2FBE1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05094"/>
    <w:multiLevelType w:val="multilevel"/>
    <w:tmpl w:val="1E6E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13147"/>
    <w:multiLevelType w:val="hybridMultilevel"/>
    <w:tmpl w:val="9612A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27644"/>
    <w:multiLevelType w:val="multilevel"/>
    <w:tmpl w:val="F8CEB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4" w15:restartNumberingAfterBreak="0">
    <w:nsid w:val="6E754A73"/>
    <w:multiLevelType w:val="hybridMultilevel"/>
    <w:tmpl w:val="67A6CA04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Shruti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06699F"/>
    <w:multiLevelType w:val="multilevel"/>
    <w:tmpl w:val="9C340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BA5B5E"/>
    <w:multiLevelType w:val="multilevel"/>
    <w:tmpl w:val="DF3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15"/>
  </w:num>
  <w:num w:numId="22">
    <w:abstractNumId w:val="3"/>
  </w:num>
  <w:num w:numId="23">
    <w:abstractNumId w:val="15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0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78"/>
    <w:rsid w:val="000063EA"/>
    <w:rsid w:val="0000647D"/>
    <w:rsid w:val="0002537C"/>
    <w:rsid w:val="00026D5A"/>
    <w:rsid w:val="000305AF"/>
    <w:rsid w:val="00030D4A"/>
    <w:rsid w:val="000333E8"/>
    <w:rsid w:val="00034F1D"/>
    <w:rsid w:val="000352AA"/>
    <w:rsid w:val="00040130"/>
    <w:rsid w:val="00040802"/>
    <w:rsid w:val="00040F93"/>
    <w:rsid w:val="00044BDC"/>
    <w:rsid w:val="00046086"/>
    <w:rsid w:val="00062F92"/>
    <w:rsid w:val="00065BF3"/>
    <w:rsid w:val="000664DA"/>
    <w:rsid w:val="00076186"/>
    <w:rsid w:val="00077496"/>
    <w:rsid w:val="00081381"/>
    <w:rsid w:val="00084D2D"/>
    <w:rsid w:val="000A0090"/>
    <w:rsid w:val="000A3553"/>
    <w:rsid w:val="000A5516"/>
    <w:rsid w:val="000B4280"/>
    <w:rsid w:val="000B499E"/>
    <w:rsid w:val="000C4E83"/>
    <w:rsid w:val="000D1207"/>
    <w:rsid w:val="000D13E8"/>
    <w:rsid w:val="000E2044"/>
    <w:rsid w:val="000E573B"/>
    <w:rsid w:val="000F3782"/>
    <w:rsid w:val="000F564C"/>
    <w:rsid w:val="0010369C"/>
    <w:rsid w:val="0010540C"/>
    <w:rsid w:val="00127DD1"/>
    <w:rsid w:val="00141481"/>
    <w:rsid w:val="00154682"/>
    <w:rsid w:val="001569B6"/>
    <w:rsid w:val="0015707E"/>
    <w:rsid w:val="00163B39"/>
    <w:rsid w:val="0016621E"/>
    <w:rsid w:val="00172BDF"/>
    <w:rsid w:val="00177989"/>
    <w:rsid w:val="001D0CC8"/>
    <w:rsid w:val="001D3641"/>
    <w:rsid w:val="001E3142"/>
    <w:rsid w:val="001F0D8B"/>
    <w:rsid w:val="001F311C"/>
    <w:rsid w:val="001F31C6"/>
    <w:rsid w:val="00215C96"/>
    <w:rsid w:val="00223F30"/>
    <w:rsid w:val="00223F5D"/>
    <w:rsid w:val="00242038"/>
    <w:rsid w:val="0024513A"/>
    <w:rsid w:val="00245FA7"/>
    <w:rsid w:val="00251E10"/>
    <w:rsid w:val="00252C1D"/>
    <w:rsid w:val="002561BA"/>
    <w:rsid w:val="002645FE"/>
    <w:rsid w:val="00265A84"/>
    <w:rsid w:val="00270A51"/>
    <w:rsid w:val="002865CF"/>
    <w:rsid w:val="00292856"/>
    <w:rsid w:val="002A1A9D"/>
    <w:rsid w:val="002A2FB0"/>
    <w:rsid w:val="002A5278"/>
    <w:rsid w:val="002A6AD6"/>
    <w:rsid w:val="002B055C"/>
    <w:rsid w:val="002B6B8E"/>
    <w:rsid w:val="002C6AE8"/>
    <w:rsid w:val="002D3CAC"/>
    <w:rsid w:val="002E0267"/>
    <w:rsid w:val="002E5621"/>
    <w:rsid w:val="002F1372"/>
    <w:rsid w:val="002F3B83"/>
    <w:rsid w:val="002F41CC"/>
    <w:rsid w:val="002F5E52"/>
    <w:rsid w:val="00306B1C"/>
    <w:rsid w:val="003103A4"/>
    <w:rsid w:val="0032371A"/>
    <w:rsid w:val="00324CCC"/>
    <w:rsid w:val="003270A6"/>
    <w:rsid w:val="003320BA"/>
    <w:rsid w:val="00340D58"/>
    <w:rsid w:val="00341AD4"/>
    <w:rsid w:val="00347940"/>
    <w:rsid w:val="00355386"/>
    <w:rsid w:val="00376F34"/>
    <w:rsid w:val="003828C4"/>
    <w:rsid w:val="0038675B"/>
    <w:rsid w:val="00387E22"/>
    <w:rsid w:val="00391106"/>
    <w:rsid w:val="003B751A"/>
    <w:rsid w:val="003C4C44"/>
    <w:rsid w:val="003D1A00"/>
    <w:rsid w:val="003D5B61"/>
    <w:rsid w:val="003D727A"/>
    <w:rsid w:val="003E5FE1"/>
    <w:rsid w:val="003E752C"/>
    <w:rsid w:val="003F16A1"/>
    <w:rsid w:val="003F25BC"/>
    <w:rsid w:val="003F6AA3"/>
    <w:rsid w:val="00405011"/>
    <w:rsid w:val="00422A08"/>
    <w:rsid w:val="00423F9B"/>
    <w:rsid w:val="00442361"/>
    <w:rsid w:val="00455B3B"/>
    <w:rsid w:val="00461BC5"/>
    <w:rsid w:val="00474CEA"/>
    <w:rsid w:val="00474F84"/>
    <w:rsid w:val="00486838"/>
    <w:rsid w:val="00491F46"/>
    <w:rsid w:val="004A5B3E"/>
    <w:rsid w:val="004A5F97"/>
    <w:rsid w:val="004A6FF6"/>
    <w:rsid w:val="004B43AC"/>
    <w:rsid w:val="004B5867"/>
    <w:rsid w:val="004C31AC"/>
    <w:rsid w:val="004E0BE5"/>
    <w:rsid w:val="004E7A98"/>
    <w:rsid w:val="004F59A4"/>
    <w:rsid w:val="004F696F"/>
    <w:rsid w:val="0050670A"/>
    <w:rsid w:val="00511A7C"/>
    <w:rsid w:val="00516272"/>
    <w:rsid w:val="00530BBA"/>
    <w:rsid w:val="00532FAD"/>
    <w:rsid w:val="00537283"/>
    <w:rsid w:val="00545D27"/>
    <w:rsid w:val="005611FA"/>
    <w:rsid w:val="00563B29"/>
    <w:rsid w:val="0056422C"/>
    <w:rsid w:val="00584ACD"/>
    <w:rsid w:val="005900FF"/>
    <w:rsid w:val="005926FD"/>
    <w:rsid w:val="00594661"/>
    <w:rsid w:val="00596290"/>
    <w:rsid w:val="005A0AB5"/>
    <w:rsid w:val="005C0A99"/>
    <w:rsid w:val="005C2155"/>
    <w:rsid w:val="005C4435"/>
    <w:rsid w:val="005D0528"/>
    <w:rsid w:val="005D6121"/>
    <w:rsid w:val="005E36EA"/>
    <w:rsid w:val="005F142D"/>
    <w:rsid w:val="005F1B8A"/>
    <w:rsid w:val="00602A7B"/>
    <w:rsid w:val="006047C1"/>
    <w:rsid w:val="00616D12"/>
    <w:rsid w:val="0062242C"/>
    <w:rsid w:val="006245DB"/>
    <w:rsid w:val="00627166"/>
    <w:rsid w:val="006325E7"/>
    <w:rsid w:val="00632908"/>
    <w:rsid w:val="00637C86"/>
    <w:rsid w:val="006408B7"/>
    <w:rsid w:val="00643560"/>
    <w:rsid w:val="00651354"/>
    <w:rsid w:val="00660BA8"/>
    <w:rsid w:val="006671B0"/>
    <w:rsid w:val="006679DD"/>
    <w:rsid w:val="006751D7"/>
    <w:rsid w:val="00687882"/>
    <w:rsid w:val="00691E58"/>
    <w:rsid w:val="00693E27"/>
    <w:rsid w:val="006A0252"/>
    <w:rsid w:val="006A780F"/>
    <w:rsid w:val="006B0175"/>
    <w:rsid w:val="006B4047"/>
    <w:rsid w:val="006B4976"/>
    <w:rsid w:val="006B5210"/>
    <w:rsid w:val="006B6C65"/>
    <w:rsid w:val="006F6E29"/>
    <w:rsid w:val="00703C12"/>
    <w:rsid w:val="007070C1"/>
    <w:rsid w:val="00707A77"/>
    <w:rsid w:val="00707E2B"/>
    <w:rsid w:val="00710772"/>
    <w:rsid w:val="0071778D"/>
    <w:rsid w:val="007211F3"/>
    <w:rsid w:val="00735880"/>
    <w:rsid w:val="00740D62"/>
    <w:rsid w:val="0075409F"/>
    <w:rsid w:val="00763BBC"/>
    <w:rsid w:val="00775D80"/>
    <w:rsid w:val="0078169B"/>
    <w:rsid w:val="0078704A"/>
    <w:rsid w:val="0079505B"/>
    <w:rsid w:val="00796749"/>
    <w:rsid w:val="007A0F7C"/>
    <w:rsid w:val="007A70CD"/>
    <w:rsid w:val="007A7221"/>
    <w:rsid w:val="007B66AD"/>
    <w:rsid w:val="007B7254"/>
    <w:rsid w:val="007C1855"/>
    <w:rsid w:val="007D617B"/>
    <w:rsid w:val="007D630D"/>
    <w:rsid w:val="007E398F"/>
    <w:rsid w:val="007F0AD1"/>
    <w:rsid w:val="007F3224"/>
    <w:rsid w:val="007F39A0"/>
    <w:rsid w:val="007F3D8E"/>
    <w:rsid w:val="007F441C"/>
    <w:rsid w:val="007F462A"/>
    <w:rsid w:val="00801136"/>
    <w:rsid w:val="00802440"/>
    <w:rsid w:val="008054CD"/>
    <w:rsid w:val="008121C6"/>
    <w:rsid w:val="008264A3"/>
    <w:rsid w:val="0082656B"/>
    <w:rsid w:val="0083339A"/>
    <w:rsid w:val="00833CBF"/>
    <w:rsid w:val="0083541C"/>
    <w:rsid w:val="008359D7"/>
    <w:rsid w:val="00840DA2"/>
    <w:rsid w:val="0084157B"/>
    <w:rsid w:val="00853CB1"/>
    <w:rsid w:val="00853FC9"/>
    <w:rsid w:val="00862E20"/>
    <w:rsid w:val="00882DAE"/>
    <w:rsid w:val="0089530D"/>
    <w:rsid w:val="008B18B7"/>
    <w:rsid w:val="008C5E77"/>
    <w:rsid w:val="008D1328"/>
    <w:rsid w:val="008D41CE"/>
    <w:rsid w:val="008D45C2"/>
    <w:rsid w:val="008D57FA"/>
    <w:rsid w:val="008E0C9B"/>
    <w:rsid w:val="008E75EC"/>
    <w:rsid w:val="008F04EF"/>
    <w:rsid w:val="008F2E8F"/>
    <w:rsid w:val="008F4696"/>
    <w:rsid w:val="008F47CA"/>
    <w:rsid w:val="0090085E"/>
    <w:rsid w:val="00902EA6"/>
    <w:rsid w:val="00904EAE"/>
    <w:rsid w:val="00911981"/>
    <w:rsid w:val="00924749"/>
    <w:rsid w:val="00927C8B"/>
    <w:rsid w:val="009423CC"/>
    <w:rsid w:val="00943394"/>
    <w:rsid w:val="00946420"/>
    <w:rsid w:val="00951481"/>
    <w:rsid w:val="0095357B"/>
    <w:rsid w:val="00965887"/>
    <w:rsid w:val="0097220E"/>
    <w:rsid w:val="009804F2"/>
    <w:rsid w:val="009A0ACC"/>
    <w:rsid w:val="009A6AA3"/>
    <w:rsid w:val="009A6DFA"/>
    <w:rsid w:val="009A780E"/>
    <w:rsid w:val="009B0288"/>
    <w:rsid w:val="009B34A5"/>
    <w:rsid w:val="009B4481"/>
    <w:rsid w:val="009B45A8"/>
    <w:rsid w:val="009C2876"/>
    <w:rsid w:val="009C34FA"/>
    <w:rsid w:val="009D44C6"/>
    <w:rsid w:val="009E4008"/>
    <w:rsid w:val="009E678D"/>
    <w:rsid w:val="009F1719"/>
    <w:rsid w:val="009F21F5"/>
    <w:rsid w:val="00A31829"/>
    <w:rsid w:val="00A33D21"/>
    <w:rsid w:val="00A40CDF"/>
    <w:rsid w:val="00A50422"/>
    <w:rsid w:val="00A60156"/>
    <w:rsid w:val="00A732E3"/>
    <w:rsid w:val="00A80608"/>
    <w:rsid w:val="00A85897"/>
    <w:rsid w:val="00A90EF3"/>
    <w:rsid w:val="00A91545"/>
    <w:rsid w:val="00A95872"/>
    <w:rsid w:val="00AA0B8D"/>
    <w:rsid w:val="00AA339F"/>
    <w:rsid w:val="00AB0D40"/>
    <w:rsid w:val="00AC7F6B"/>
    <w:rsid w:val="00AD0D9C"/>
    <w:rsid w:val="00AD6FFE"/>
    <w:rsid w:val="00AF604F"/>
    <w:rsid w:val="00B052C1"/>
    <w:rsid w:val="00B05444"/>
    <w:rsid w:val="00B077E5"/>
    <w:rsid w:val="00B128D1"/>
    <w:rsid w:val="00B1391B"/>
    <w:rsid w:val="00B16843"/>
    <w:rsid w:val="00B26E2B"/>
    <w:rsid w:val="00B33546"/>
    <w:rsid w:val="00B35169"/>
    <w:rsid w:val="00B35968"/>
    <w:rsid w:val="00B4162C"/>
    <w:rsid w:val="00B51CCD"/>
    <w:rsid w:val="00B67228"/>
    <w:rsid w:val="00B74B60"/>
    <w:rsid w:val="00B74C07"/>
    <w:rsid w:val="00BA3ED2"/>
    <w:rsid w:val="00BA4547"/>
    <w:rsid w:val="00BB0EF3"/>
    <w:rsid w:val="00BB1591"/>
    <w:rsid w:val="00BB5BFA"/>
    <w:rsid w:val="00BB6512"/>
    <w:rsid w:val="00BD087E"/>
    <w:rsid w:val="00BD1B6F"/>
    <w:rsid w:val="00BD743B"/>
    <w:rsid w:val="00BE0234"/>
    <w:rsid w:val="00BE1257"/>
    <w:rsid w:val="00BF1393"/>
    <w:rsid w:val="00C01E55"/>
    <w:rsid w:val="00C16A22"/>
    <w:rsid w:val="00C2307A"/>
    <w:rsid w:val="00C2601A"/>
    <w:rsid w:val="00C32BDE"/>
    <w:rsid w:val="00C3787B"/>
    <w:rsid w:val="00C462CA"/>
    <w:rsid w:val="00C4678A"/>
    <w:rsid w:val="00C65ABD"/>
    <w:rsid w:val="00C80147"/>
    <w:rsid w:val="00C81FE5"/>
    <w:rsid w:val="00C9042E"/>
    <w:rsid w:val="00C94735"/>
    <w:rsid w:val="00CB5FA8"/>
    <w:rsid w:val="00CB6742"/>
    <w:rsid w:val="00CC3139"/>
    <w:rsid w:val="00CE4174"/>
    <w:rsid w:val="00CF0C7D"/>
    <w:rsid w:val="00D00D83"/>
    <w:rsid w:val="00D01531"/>
    <w:rsid w:val="00D104DA"/>
    <w:rsid w:val="00D307B7"/>
    <w:rsid w:val="00D31FA0"/>
    <w:rsid w:val="00D34E2F"/>
    <w:rsid w:val="00D40352"/>
    <w:rsid w:val="00D4041B"/>
    <w:rsid w:val="00D415C6"/>
    <w:rsid w:val="00D42EEF"/>
    <w:rsid w:val="00D4606F"/>
    <w:rsid w:val="00D51CD4"/>
    <w:rsid w:val="00D67BC2"/>
    <w:rsid w:val="00D80C73"/>
    <w:rsid w:val="00D86BB7"/>
    <w:rsid w:val="00D938C6"/>
    <w:rsid w:val="00DA43C3"/>
    <w:rsid w:val="00DA4AFA"/>
    <w:rsid w:val="00DB0FAC"/>
    <w:rsid w:val="00DB7FAD"/>
    <w:rsid w:val="00DC75AC"/>
    <w:rsid w:val="00DC7F6A"/>
    <w:rsid w:val="00DD4326"/>
    <w:rsid w:val="00DF2035"/>
    <w:rsid w:val="00E001ED"/>
    <w:rsid w:val="00E011C6"/>
    <w:rsid w:val="00E05017"/>
    <w:rsid w:val="00E05A2B"/>
    <w:rsid w:val="00E073CC"/>
    <w:rsid w:val="00E13EF0"/>
    <w:rsid w:val="00E1458C"/>
    <w:rsid w:val="00E159F2"/>
    <w:rsid w:val="00E27351"/>
    <w:rsid w:val="00E30EB6"/>
    <w:rsid w:val="00E334FB"/>
    <w:rsid w:val="00E34070"/>
    <w:rsid w:val="00E4142D"/>
    <w:rsid w:val="00E42E5E"/>
    <w:rsid w:val="00E463C3"/>
    <w:rsid w:val="00E46EED"/>
    <w:rsid w:val="00E509A7"/>
    <w:rsid w:val="00E55A70"/>
    <w:rsid w:val="00E61392"/>
    <w:rsid w:val="00E66B41"/>
    <w:rsid w:val="00E715DD"/>
    <w:rsid w:val="00E75DF5"/>
    <w:rsid w:val="00E804CF"/>
    <w:rsid w:val="00E83697"/>
    <w:rsid w:val="00E846AB"/>
    <w:rsid w:val="00EA1C92"/>
    <w:rsid w:val="00ED5EB0"/>
    <w:rsid w:val="00EE25FE"/>
    <w:rsid w:val="00EF29A5"/>
    <w:rsid w:val="00EF6D87"/>
    <w:rsid w:val="00F00A56"/>
    <w:rsid w:val="00F058C9"/>
    <w:rsid w:val="00F0646D"/>
    <w:rsid w:val="00F12B2B"/>
    <w:rsid w:val="00F14530"/>
    <w:rsid w:val="00F14C55"/>
    <w:rsid w:val="00F14DA2"/>
    <w:rsid w:val="00F21E5F"/>
    <w:rsid w:val="00F30030"/>
    <w:rsid w:val="00F30D57"/>
    <w:rsid w:val="00F311BB"/>
    <w:rsid w:val="00F35427"/>
    <w:rsid w:val="00F369F3"/>
    <w:rsid w:val="00F42451"/>
    <w:rsid w:val="00F46406"/>
    <w:rsid w:val="00F60021"/>
    <w:rsid w:val="00F71781"/>
    <w:rsid w:val="00F74E8D"/>
    <w:rsid w:val="00F856B0"/>
    <w:rsid w:val="00F90BC3"/>
    <w:rsid w:val="00F93AB3"/>
    <w:rsid w:val="00FB2D25"/>
    <w:rsid w:val="00FB6A54"/>
    <w:rsid w:val="00FD4E8B"/>
    <w:rsid w:val="00FD4FEE"/>
    <w:rsid w:val="00FD585E"/>
    <w:rsid w:val="00FD7645"/>
    <w:rsid w:val="00FD7BD8"/>
    <w:rsid w:val="00FE1D2C"/>
    <w:rsid w:val="00FE20A5"/>
    <w:rsid w:val="00FE2CFA"/>
    <w:rsid w:val="00FE5BFC"/>
    <w:rsid w:val="00FF0A15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9E7C1"/>
  <w15:docId w15:val="{7CC9194B-2574-47AB-8545-06D514A2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61"/>
    <w:rPr>
      <w:rFonts w:cs="Courier"/>
      <w:sz w:val="22"/>
      <w:szCs w:val="22"/>
    </w:rPr>
  </w:style>
  <w:style w:type="paragraph" w:styleId="Heading1">
    <w:name w:val="heading 1"/>
    <w:basedOn w:val="Normal"/>
    <w:qFormat/>
    <w:rsid w:val="00927C8B"/>
    <w:pPr>
      <w:keepNext/>
      <w:numPr>
        <w:numId w:val="9"/>
      </w:numPr>
      <w:spacing w:after="240"/>
      <w:outlineLvl w:val="0"/>
    </w:pPr>
    <w:rPr>
      <w:rFonts w:cs="Arial"/>
      <w:bCs/>
      <w:kern w:val="24"/>
    </w:rPr>
  </w:style>
  <w:style w:type="paragraph" w:styleId="Heading2">
    <w:name w:val="heading 2"/>
    <w:basedOn w:val="Normal"/>
    <w:qFormat/>
    <w:rsid w:val="00927C8B"/>
    <w:pPr>
      <w:numPr>
        <w:ilvl w:val="1"/>
        <w:numId w:val="9"/>
      </w:numPr>
      <w:spacing w:after="240"/>
      <w:outlineLvl w:val="1"/>
    </w:pPr>
    <w:rPr>
      <w:rFonts w:cs="Arial"/>
      <w:bCs/>
      <w:iCs/>
      <w:kern w:val="24"/>
    </w:rPr>
  </w:style>
  <w:style w:type="paragraph" w:styleId="Heading3">
    <w:name w:val="heading 3"/>
    <w:basedOn w:val="Normal"/>
    <w:qFormat/>
    <w:rsid w:val="00927C8B"/>
    <w:pPr>
      <w:numPr>
        <w:ilvl w:val="2"/>
        <w:numId w:val="9"/>
      </w:numPr>
      <w:spacing w:after="240"/>
      <w:outlineLvl w:val="2"/>
    </w:pPr>
    <w:rPr>
      <w:rFonts w:cs="Arial"/>
      <w:bCs/>
      <w:kern w:val="24"/>
    </w:rPr>
  </w:style>
  <w:style w:type="paragraph" w:styleId="Heading4">
    <w:name w:val="heading 4"/>
    <w:basedOn w:val="Normal"/>
    <w:qFormat/>
    <w:rsid w:val="00927C8B"/>
    <w:pPr>
      <w:numPr>
        <w:ilvl w:val="3"/>
        <w:numId w:val="9"/>
      </w:numPr>
      <w:spacing w:after="240"/>
      <w:outlineLvl w:val="3"/>
    </w:pPr>
    <w:rPr>
      <w:bCs/>
      <w:kern w:val="24"/>
    </w:rPr>
  </w:style>
  <w:style w:type="paragraph" w:styleId="Heading5">
    <w:name w:val="heading 5"/>
    <w:basedOn w:val="Normal"/>
    <w:qFormat/>
    <w:rsid w:val="00927C8B"/>
    <w:pPr>
      <w:numPr>
        <w:ilvl w:val="4"/>
        <w:numId w:val="9"/>
      </w:numPr>
      <w:spacing w:after="240"/>
      <w:outlineLvl w:val="4"/>
    </w:pPr>
    <w:rPr>
      <w:bCs/>
      <w:iCs/>
      <w:kern w:val="24"/>
    </w:rPr>
  </w:style>
  <w:style w:type="paragraph" w:styleId="Heading6">
    <w:name w:val="heading 6"/>
    <w:basedOn w:val="Normal"/>
    <w:qFormat/>
    <w:rsid w:val="00927C8B"/>
    <w:pPr>
      <w:numPr>
        <w:ilvl w:val="5"/>
        <w:numId w:val="9"/>
      </w:numPr>
      <w:spacing w:after="240"/>
      <w:outlineLvl w:val="5"/>
    </w:pPr>
    <w:rPr>
      <w:bCs/>
      <w:kern w:val="24"/>
    </w:rPr>
  </w:style>
  <w:style w:type="paragraph" w:styleId="Heading7">
    <w:name w:val="heading 7"/>
    <w:basedOn w:val="Normal"/>
    <w:qFormat/>
    <w:rsid w:val="00927C8B"/>
    <w:pPr>
      <w:numPr>
        <w:ilvl w:val="6"/>
        <w:numId w:val="9"/>
      </w:numPr>
      <w:spacing w:after="240"/>
      <w:outlineLvl w:val="6"/>
    </w:pPr>
    <w:rPr>
      <w:kern w:val="24"/>
    </w:rPr>
  </w:style>
  <w:style w:type="paragraph" w:styleId="Heading8">
    <w:name w:val="heading 8"/>
    <w:basedOn w:val="Normal"/>
    <w:qFormat/>
    <w:rsid w:val="00927C8B"/>
    <w:pPr>
      <w:numPr>
        <w:ilvl w:val="7"/>
        <w:numId w:val="9"/>
      </w:numPr>
      <w:spacing w:after="240"/>
      <w:outlineLvl w:val="7"/>
    </w:pPr>
    <w:rPr>
      <w:iCs/>
      <w:kern w:val="24"/>
    </w:rPr>
  </w:style>
  <w:style w:type="paragraph" w:styleId="Heading9">
    <w:name w:val="heading 9"/>
    <w:basedOn w:val="Normal"/>
    <w:qFormat/>
    <w:rsid w:val="00927C8B"/>
    <w:pPr>
      <w:numPr>
        <w:ilvl w:val="8"/>
        <w:numId w:val="9"/>
      </w:numPr>
      <w:spacing w:after="240"/>
      <w:outlineLvl w:val="8"/>
    </w:pPr>
    <w:rPr>
      <w:rFonts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927C8B"/>
    <w:rPr>
      <w:color w:val="auto"/>
      <w:position w:val="6"/>
      <w:sz w:val="18"/>
    </w:rPr>
  </w:style>
  <w:style w:type="paragraph" w:styleId="Header">
    <w:name w:val="header"/>
    <w:rsid w:val="00927C8B"/>
    <w:pPr>
      <w:tabs>
        <w:tab w:val="center" w:pos="4680"/>
        <w:tab w:val="right" w:pos="9360"/>
      </w:tabs>
    </w:pPr>
    <w:rPr>
      <w:noProof/>
      <w:sz w:val="24"/>
      <w:szCs w:val="24"/>
    </w:rPr>
  </w:style>
  <w:style w:type="paragraph" w:styleId="Footer">
    <w:name w:val="footer"/>
    <w:basedOn w:val="Normal"/>
    <w:rsid w:val="00927C8B"/>
    <w:pPr>
      <w:tabs>
        <w:tab w:val="center" w:pos="4680"/>
        <w:tab w:val="right" w:pos="9360"/>
      </w:tabs>
    </w:pPr>
  </w:style>
  <w:style w:type="paragraph" w:styleId="MacroText">
    <w:name w:val="macro"/>
    <w:semiHidden/>
    <w:rsid w:val="00927C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BlockText">
    <w:name w:val="Block Text"/>
    <w:basedOn w:val="Normal"/>
    <w:rsid w:val="00927C8B"/>
    <w:pPr>
      <w:spacing w:after="240"/>
    </w:pPr>
  </w:style>
  <w:style w:type="paragraph" w:styleId="BodyText">
    <w:name w:val="Body Text"/>
    <w:aliases w:val="bt"/>
    <w:basedOn w:val="Normal"/>
    <w:rsid w:val="00927C8B"/>
    <w:pPr>
      <w:spacing w:after="240"/>
      <w:ind w:firstLine="720"/>
    </w:pPr>
  </w:style>
  <w:style w:type="paragraph" w:styleId="Caption">
    <w:name w:val="caption"/>
    <w:basedOn w:val="Normal"/>
    <w:next w:val="Normal"/>
    <w:qFormat/>
    <w:rsid w:val="00927C8B"/>
    <w:rPr>
      <w:b/>
    </w:rPr>
  </w:style>
  <w:style w:type="paragraph" w:styleId="Closing">
    <w:name w:val="Closing"/>
    <w:basedOn w:val="Normal"/>
    <w:rsid w:val="00927C8B"/>
    <w:pPr>
      <w:spacing w:after="960"/>
      <w:ind w:left="4608"/>
    </w:pPr>
  </w:style>
  <w:style w:type="character" w:styleId="CommentReference">
    <w:name w:val="annotation reference"/>
    <w:semiHidden/>
    <w:rsid w:val="00927C8B"/>
    <w:rPr>
      <w:color w:val="FF0000"/>
      <w:sz w:val="16"/>
    </w:rPr>
  </w:style>
  <w:style w:type="paragraph" w:styleId="CommentText">
    <w:name w:val="annotation text"/>
    <w:basedOn w:val="Normal"/>
    <w:link w:val="CommentTextChar"/>
    <w:semiHidden/>
    <w:rsid w:val="00927C8B"/>
  </w:style>
  <w:style w:type="paragraph" w:styleId="Date">
    <w:name w:val="Date"/>
    <w:basedOn w:val="Normal"/>
    <w:next w:val="Normal"/>
    <w:rsid w:val="00927C8B"/>
    <w:pPr>
      <w:spacing w:before="120" w:after="360"/>
      <w:ind w:left="5760"/>
    </w:pPr>
  </w:style>
  <w:style w:type="paragraph" w:styleId="DocumentMap">
    <w:name w:val="Document Map"/>
    <w:basedOn w:val="Normal"/>
    <w:semiHidden/>
    <w:rsid w:val="00927C8B"/>
    <w:rPr>
      <w:rFonts w:ascii="Tahoma" w:hAnsi="Tahoma"/>
    </w:rPr>
  </w:style>
  <w:style w:type="character" w:styleId="Emphasis">
    <w:name w:val="Emphasis"/>
    <w:qFormat/>
    <w:rsid w:val="00927C8B"/>
    <w:rPr>
      <w:i/>
    </w:rPr>
  </w:style>
  <w:style w:type="character" w:styleId="EndnoteReference">
    <w:name w:val="endnote reference"/>
    <w:semiHidden/>
    <w:rsid w:val="00927C8B"/>
    <w:rPr>
      <w:vertAlign w:val="superscript"/>
    </w:rPr>
  </w:style>
  <w:style w:type="paragraph" w:styleId="EndnoteText">
    <w:name w:val="endnote text"/>
    <w:basedOn w:val="Normal"/>
    <w:semiHidden/>
    <w:rsid w:val="00927C8B"/>
    <w:rPr>
      <w:sz w:val="20"/>
    </w:rPr>
  </w:style>
  <w:style w:type="paragraph" w:styleId="EnvelopeAddress">
    <w:name w:val="envelope address"/>
    <w:basedOn w:val="Normal"/>
    <w:rsid w:val="00927C8B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27C8B"/>
    <w:rPr>
      <w:sz w:val="20"/>
    </w:rPr>
  </w:style>
  <w:style w:type="character" w:styleId="FollowedHyperlink">
    <w:name w:val="FollowedHyperlink"/>
    <w:rsid w:val="00927C8B"/>
    <w:rPr>
      <w:color w:val="800080"/>
      <w:u w:val="single"/>
    </w:rPr>
  </w:style>
  <w:style w:type="paragraph" w:styleId="FootnoteText">
    <w:name w:val="footnote text"/>
    <w:basedOn w:val="Normal"/>
    <w:semiHidden/>
    <w:rsid w:val="00927C8B"/>
    <w:pPr>
      <w:ind w:left="360" w:hanging="360"/>
    </w:pPr>
    <w:rPr>
      <w:sz w:val="20"/>
    </w:rPr>
  </w:style>
  <w:style w:type="character" w:styleId="Hyperlink">
    <w:name w:val="Hyperlink"/>
    <w:rsid w:val="00927C8B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927C8B"/>
  </w:style>
  <w:style w:type="paragraph" w:styleId="Index2">
    <w:name w:val="index 2"/>
    <w:basedOn w:val="Index1"/>
    <w:next w:val="Normal"/>
    <w:autoRedefine/>
    <w:semiHidden/>
    <w:rsid w:val="00927C8B"/>
    <w:pPr>
      <w:ind w:left="360"/>
    </w:pPr>
  </w:style>
  <w:style w:type="paragraph" w:styleId="Index3">
    <w:name w:val="index 3"/>
    <w:basedOn w:val="Index2"/>
    <w:next w:val="Normal"/>
    <w:autoRedefine/>
    <w:semiHidden/>
    <w:rsid w:val="00927C8B"/>
    <w:pPr>
      <w:ind w:left="720"/>
    </w:pPr>
  </w:style>
  <w:style w:type="paragraph" w:styleId="Index4">
    <w:name w:val="index 4"/>
    <w:basedOn w:val="Index3"/>
    <w:next w:val="Normal"/>
    <w:autoRedefine/>
    <w:semiHidden/>
    <w:rsid w:val="00927C8B"/>
    <w:pPr>
      <w:ind w:left="1080"/>
    </w:pPr>
  </w:style>
  <w:style w:type="paragraph" w:styleId="Index5">
    <w:name w:val="index 5"/>
    <w:basedOn w:val="Index4"/>
    <w:next w:val="Normal"/>
    <w:autoRedefine/>
    <w:semiHidden/>
    <w:rsid w:val="00927C8B"/>
    <w:pPr>
      <w:ind w:left="1440"/>
    </w:pPr>
  </w:style>
  <w:style w:type="paragraph" w:styleId="Index6">
    <w:name w:val="index 6"/>
    <w:basedOn w:val="Index5"/>
    <w:next w:val="Normal"/>
    <w:autoRedefine/>
    <w:semiHidden/>
    <w:rsid w:val="00927C8B"/>
    <w:pPr>
      <w:ind w:left="1800"/>
    </w:pPr>
  </w:style>
  <w:style w:type="paragraph" w:styleId="Index7">
    <w:name w:val="index 7"/>
    <w:basedOn w:val="Index6"/>
    <w:next w:val="Normal"/>
    <w:autoRedefine/>
    <w:semiHidden/>
    <w:rsid w:val="00927C8B"/>
    <w:pPr>
      <w:ind w:left="2160"/>
    </w:pPr>
  </w:style>
  <w:style w:type="paragraph" w:styleId="Index8">
    <w:name w:val="index 8"/>
    <w:basedOn w:val="Index7"/>
    <w:next w:val="Normal"/>
    <w:autoRedefine/>
    <w:semiHidden/>
    <w:rsid w:val="00927C8B"/>
    <w:pPr>
      <w:ind w:left="2520"/>
    </w:pPr>
  </w:style>
  <w:style w:type="paragraph" w:styleId="Index9">
    <w:name w:val="index 9"/>
    <w:basedOn w:val="Index8"/>
    <w:next w:val="Normal"/>
    <w:autoRedefine/>
    <w:semiHidden/>
    <w:rsid w:val="00927C8B"/>
    <w:pPr>
      <w:ind w:left="2880"/>
    </w:pPr>
  </w:style>
  <w:style w:type="paragraph" w:styleId="IndexHeading">
    <w:name w:val="index heading"/>
    <w:basedOn w:val="Normal"/>
    <w:next w:val="Index1"/>
    <w:semiHidden/>
    <w:rsid w:val="00927C8B"/>
  </w:style>
  <w:style w:type="character" w:styleId="LineNumber">
    <w:name w:val="line number"/>
    <w:basedOn w:val="DefaultParagraphFont"/>
    <w:semiHidden/>
    <w:rsid w:val="00927C8B"/>
  </w:style>
  <w:style w:type="paragraph" w:styleId="List">
    <w:name w:val="List"/>
    <w:basedOn w:val="Normal"/>
    <w:semiHidden/>
    <w:rsid w:val="00927C8B"/>
  </w:style>
  <w:style w:type="paragraph" w:styleId="List2">
    <w:name w:val="List 2"/>
    <w:basedOn w:val="Normal"/>
    <w:semiHidden/>
    <w:rsid w:val="00927C8B"/>
    <w:pPr>
      <w:ind w:left="1440" w:hanging="720"/>
    </w:pPr>
  </w:style>
  <w:style w:type="paragraph" w:styleId="List3">
    <w:name w:val="List 3"/>
    <w:basedOn w:val="List2"/>
    <w:semiHidden/>
    <w:rsid w:val="00927C8B"/>
    <w:pPr>
      <w:ind w:left="2160"/>
    </w:pPr>
  </w:style>
  <w:style w:type="paragraph" w:styleId="List4">
    <w:name w:val="List 4"/>
    <w:basedOn w:val="List3"/>
    <w:semiHidden/>
    <w:rsid w:val="00927C8B"/>
    <w:pPr>
      <w:ind w:left="2880"/>
    </w:pPr>
  </w:style>
  <w:style w:type="paragraph" w:styleId="List5">
    <w:name w:val="List 5"/>
    <w:basedOn w:val="List4"/>
    <w:semiHidden/>
    <w:rsid w:val="00927C8B"/>
    <w:pPr>
      <w:ind w:left="3600"/>
    </w:pPr>
  </w:style>
  <w:style w:type="paragraph" w:styleId="ListBullet">
    <w:name w:val="List Bullet"/>
    <w:basedOn w:val="Normal"/>
    <w:rsid w:val="00927C8B"/>
    <w:pPr>
      <w:numPr>
        <w:numId w:val="11"/>
      </w:numPr>
      <w:spacing w:after="120"/>
    </w:pPr>
  </w:style>
  <w:style w:type="paragraph" w:styleId="ListBullet2">
    <w:name w:val="List Bullet 2"/>
    <w:basedOn w:val="Normal"/>
    <w:autoRedefine/>
    <w:semiHidden/>
    <w:rsid w:val="00927C8B"/>
    <w:pPr>
      <w:numPr>
        <w:numId w:val="13"/>
      </w:numPr>
    </w:pPr>
  </w:style>
  <w:style w:type="paragraph" w:styleId="ListBullet3">
    <w:name w:val="List Bullet 3"/>
    <w:basedOn w:val="Normal"/>
    <w:autoRedefine/>
    <w:semiHidden/>
    <w:rsid w:val="00927C8B"/>
    <w:pPr>
      <w:numPr>
        <w:numId w:val="15"/>
      </w:numPr>
    </w:pPr>
  </w:style>
  <w:style w:type="paragraph" w:styleId="ListBullet4">
    <w:name w:val="List Bullet 4"/>
    <w:basedOn w:val="Normal"/>
    <w:autoRedefine/>
    <w:semiHidden/>
    <w:rsid w:val="00927C8B"/>
    <w:pPr>
      <w:numPr>
        <w:numId w:val="17"/>
      </w:numPr>
    </w:pPr>
  </w:style>
  <w:style w:type="paragraph" w:styleId="ListBullet5">
    <w:name w:val="List Bullet 5"/>
    <w:basedOn w:val="Normal"/>
    <w:autoRedefine/>
    <w:semiHidden/>
    <w:rsid w:val="00927C8B"/>
    <w:pPr>
      <w:numPr>
        <w:numId w:val="19"/>
      </w:numPr>
    </w:pPr>
  </w:style>
  <w:style w:type="paragraph" w:styleId="ListContinue">
    <w:name w:val="List Continue"/>
    <w:basedOn w:val="Normal"/>
    <w:semiHidden/>
    <w:rsid w:val="00927C8B"/>
    <w:pPr>
      <w:spacing w:before="240"/>
    </w:pPr>
  </w:style>
  <w:style w:type="paragraph" w:styleId="ListContinue2">
    <w:name w:val="List Continue 2"/>
    <w:basedOn w:val="ListContinue"/>
    <w:semiHidden/>
    <w:rsid w:val="00927C8B"/>
    <w:pPr>
      <w:ind w:left="720"/>
    </w:pPr>
  </w:style>
  <w:style w:type="paragraph" w:styleId="ListContinue3">
    <w:name w:val="List Continue 3"/>
    <w:basedOn w:val="ListContinue"/>
    <w:semiHidden/>
    <w:rsid w:val="00927C8B"/>
    <w:pPr>
      <w:ind w:left="1440"/>
    </w:pPr>
  </w:style>
  <w:style w:type="paragraph" w:styleId="ListContinue4">
    <w:name w:val="List Continue 4"/>
    <w:basedOn w:val="ListContinue"/>
    <w:semiHidden/>
    <w:rsid w:val="00927C8B"/>
    <w:pPr>
      <w:ind w:left="2160"/>
    </w:pPr>
  </w:style>
  <w:style w:type="paragraph" w:styleId="ListContinue5">
    <w:name w:val="List Continue 5"/>
    <w:basedOn w:val="ListContinue"/>
    <w:semiHidden/>
    <w:rsid w:val="00927C8B"/>
    <w:pPr>
      <w:ind w:left="2880"/>
    </w:pPr>
  </w:style>
  <w:style w:type="paragraph" w:styleId="ListNumber">
    <w:name w:val="List Number"/>
    <w:basedOn w:val="Normal"/>
    <w:rsid w:val="00927C8B"/>
    <w:pPr>
      <w:numPr>
        <w:numId w:val="23"/>
      </w:numPr>
      <w:spacing w:after="120"/>
    </w:pPr>
  </w:style>
  <w:style w:type="paragraph" w:styleId="ListNumber2">
    <w:name w:val="List Number 2"/>
    <w:basedOn w:val="ListNumber"/>
    <w:semiHidden/>
    <w:rsid w:val="00927C8B"/>
    <w:pPr>
      <w:numPr>
        <w:numId w:val="0"/>
      </w:numPr>
    </w:pPr>
  </w:style>
  <w:style w:type="paragraph" w:styleId="ListNumber3">
    <w:name w:val="List Number 3"/>
    <w:basedOn w:val="ListNumber"/>
    <w:semiHidden/>
    <w:rsid w:val="00927C8B"/>
    <w:pPr>
      <w:numPr>
        <w:numId w:val="25"/>
      </w:numPr>
    </w:pPr>
  </w:style>
  <w:style w:type="paragraph" w:styleId="ListNumber4">
    <w:name w:val="List Number 4"/>
    <w:basedOn w:val="ListNumber"/>
    <w:semiHidden/>
    <w:rsid w:val="00927C8B"/>
    <w:pPr>
      <w:numPr>
        <w:numId w:val="27"/>
      </w:numPr>
    </w:pPr>
  </w:style>
  <w:style w:type="paragraph" w:styleId="ListNumber5">
    <w:name w:val="List Number 5"/>
    <w:basedOn w:val="ListNumber"/>
    <w:semiHidden/>
    <w:rsid w:val="00927C8B"/>
    <w:pPr>
      <w:numPr>
        <w:numId w:val="29"/>
      </w:numPr>
    </w:pPr>
  </w:style>
  <w:style w:type="paragraph" w:styleId="NormalIndent">
    <w:name w:val="Normal Indent"/>
    <w:basedOn w:val="Normal"/>
    <w:semiHidden/>
    <w:rsid w:val="00927C8B"/>
    <w:pPr>
      <w:ind w:left="720"/>
    </w:pPr>
  </w:style>
  <w:style w:type="paragraph" w:styleId="NoteHeading">
    <w:name w:val="Note Heading"/>
    <w:basedOn w:val="Normal"/>
    <w:next w:val="Normal"/>
    <w:semiHidden/>
    <w:rsid w:val="00927C8B"/>
  </w:style>
  <w:style w:type="character" w:styleId="PageNumber">
    <w:name w:val="page number"/>
    <w:rsid w:val="00927C8B"/>
    <w:rPr>
      <w:color w:val="auto"/>
      <w:sz w:val="24"/>
      <w:szCs w:val="24"/>
    </w:rPr>
  </w:style>
  <w:style w:type="paragraph" w:styleId="PlainText">
    <w:name w:val="Plain Text"/>
    <w:basedOn w:val="Normal"/>
    <w:rsid w:val="00927C8B"/>
  </w:style>
  <w:style w:type="paragraph" w:styleId="Salutation">
    <w:name w:val="Salutation"/>
    <w:basedOn w:val="Normal"/>
    <w:next w:val="Normal"/>
    <w:rsid w:val="00927C8B"/>
    <w:pPr>
      <w:spacing w:before="240" w:after="240"/>
    </w:pPr>
    <w:rPr>
      <w:szCs w:val="24"/>
    </w:rPr>
  </w:style>
  <w:style w:type="paragraph" w:styleId="Signature">
    <w:name w:val="Signature"/>
    <w:basedOn w:val="Normal"/>
    <w:rsid w:val="00927C8B"/>
    <w:pPr>
      <w:ind w:left="4608"/>
    </w:pPr>
  </w:style>
  <w:style w:type="character" w:styleId="Strong">
    <w:name w:val="Strong"/>
    <w:qFormat/>
    <w:rsid w:val="00927C8B"/>
    <w:rPr>
      <w:b/>
    </w:rPr>
  </w:style>
  <w:style w:type="paragraph" w:styleId="Subtitle">
    <w:name w:val="Subtitle"/>
    <w:basedOn w:val="Normal"/>
    <w:qFormat/>
    <w:rsid w:val="00927C8B"/>
    <w:pPr>
      <w:keepNext/>
      <w:spacing w:after="240"/>
      <w:outlineLvl w:val="1"/>
    </w:pPr>
    <w:rPr>
      <w:rFonts w:cs="Arial"/>
      <w:b/>
      <w:szCs w:val="24"/>
    </w:rPr>
  </w:style>
  <w:style w:type="table" w:styleId="TableGrid">
    <w:name w:val="Table Grid"/>
    <w:basedOn w:val="TableNormal"/>
    <w:rsid w:val="00927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927C8B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27C8B"/>
    <w:pPr>
      <w:ind w:left="480" w:hanging="480"/>
    </w:pPr>
  </w:style>
  <w:style w:type="paragraph" w:styleId="Title">
    <w:name w:val="Title"/>
    <w:basedOn w:val="Normal"/>
    <w:link w:val="TitleChar"/>
    <w:qFormat/>
    <w:rsid w:val="00927C8B"/>
    <w:pPr>
      <w:keepNext/>
      <w:spacing w:after="240"/>
      <w:jc w:val="center"/>
      <w:outlineLvl w:val="0"/>
    </w:pPr>
    <w:rPr>
      <w:b/>
    </w:rPr>
  </w:style>
  <w:style w:type="paragraph" w:styleId="TOAHeading">
    <w:name w:val="toa heading"/>
    <w:basedOn w:val="Normal"/>
    <w:next w:val="Normal"/>
    <w:semiHidden/>
    <w:rsid w:val="00927C8B"/>
    <w:pPr>
      <w:spacing w:before="120"/>
    </w:pPr>
    <w:rPr>
      <w:rFonts w:ascii="Arial" w:hAnsi="Arial"/>
      <w:b/>
    </w:rPr>
  </w:style>
  <w:style w:type="paragraph" w:styleId="TOC1">
    <w:name w:val="toc 1"/>
    <w:basedOn w:val="Normal"/>
    <w:autoRedefine/>
    <w:semiHidden/>
    <w:rsid w:val="00927C8B"/>
    <w:pPr>
      <w:tabs>
        <w:tab w:val="decimal" w:leader="dot" w:pos="9360"/>
      </w:tabs>
      <w:spacing w:before="240"/>
      <w:ind w:left="360" w:hanging="360"/>
    </w:pPr>
    <w:rPr>
      <w:b/>
    </w:rPr>
  </w:style>
  <w:style w:type="paragraph" w:styleId="TOC2">
    <w:name w:val="toc 2"/>
    <w:basedOn w:val="TOC1"/>
    <w:autoRedefine/>
    <w:semiHidden/>
    <w:rsid w:val="00927C8B"/>
    <w:pPr>
      <w:ind w:left="720" w:right="720"/>
    </w:pPr>
  </w:style>
  <w:style w:type="paragraph" w:styleId="TOC3">
    <w:name w:val="toc 3"/>
    <w:basedOn w:val="TOC2"/>
    <w:autoRedefine/>
    <w:semiHidden/>
    <w:rsid w:val="00927C8B"/>
    <w:pPr>
      <w:ind w:left="1080"/>
    </w:pPr>
  </w:style>
  <w:style w:type="paragraph" w:styleId="TOC4">
    <w:name w:val="toc 4"/>
    <w:basedOn w:val="TOC3"/>
    <w:next w:val="Normal"/>
    <w:autoRedefine/>
    <w:semiHidden/>
    <w:rsid w:val="00927C8B"/>
    <w:pPr>
      <w:ind w:left="1440"/>
    </w:pPr>
  </w:style>
  <w:style w:type="paragraph" w:styleId="TOC5">
    <w:name w:val="toc 5"/>
    <w:basedOn w:val="TOC4"/>
    <w:next w:val="Normal"/>
    <w:autoRedefine/>
    <w:semiHidden/>
    <w:rsid w:val="00927C8B"/>
    <w:pPr>
      <w:ind w:left="1800"/>
    </w:pPr>
  </w:style>
  <w:style w:type="paragraph" w:styleId="TOC6">
    <w:name w:val="toc 6"/>
    <w:basedOn w:val="TOC5"/>
    <w:next w:val="Normal"/>
    <w:autoRedefine/>
    <w:semiHidden/>
    <w:rsid w:val="00927C8B"/>
    <w:pPr>
      <w:ind w:left="2160"/>
    </w:pPr>
  </w:style>
  <w:style w:type="paragraph" w:styleId="TOC7">
    <w:name w:val="toc 7"/>
    <w:basedOn w:val="TOC6"/>
    <w:next w:val="Normal"/>
    <w:autoRedefine/>
    <w:semiHidden/>
    <w:rsid w:val="00927C8B"/>
    <w:pPr>
      <w:ind w:left="2520"/>
    </w:pPr>
  </w:style>
  <w:style w:type="paragraph" w:styleId="TOC8">
    <w:name w:val="toc 8"/>
    <w:basedOn w:val="TOC7"/>
    <w:next w:val="Normal"/>
    <w:autoRedefine/>
    <w:semiHidden/>
    <w:rsid w:val="00927C8B"/>
    <w:pPr>
      <w:ind w:left="2880"/>
    </w:pPr>
  </w:style>
  <w:style w:type="paragraph" w:styleId="TOC9">
    <w:name w:val="toc 9"/>
    <w:basedOn w:val="TOC8"/>
    <w:next w:val="Normal"/>
    <w:autoRedefine/>
    <w:semiHidden/>
    <w:rsid w:val="00927C8B"/>
    <w:pPr>
      <w:ind w:left="3240"/>
    </w:pPr>
  </w:style>
  <w:style w:type="paragraph" w:styleId="BodyText2">
    <w:name w:val="Body Text 2"/>
    <w:basedOn w:val="Normal"/>
    <w:link w:val="BodyText2Char"/>
    <w:rsid w:val="00026D5A"/>
    <w:pPr>
      <w:spacing w:after="120" w:line="480" w:lineRule="auto"/>
    </w:pPr>
  </w:style>
  <w:style w:type="character" w:customStyle="1" w:styleId="BodyText2Char">
    <w:name w:val="Body Text 2 Char"/>
    <w:link w:val="BodyText2"/>
    <w:rsid w:val="00026D5A"/>
    <w:rPr>
      <w:rFonts w:cs="Courier"/>
      <w:sz w:val="22"/>
      <w:szCs w:val="22"/>
    </w:rPr>
  </w:style>
  <w:style w:type="paragraph" w:styleId="ListParagraph">
    <w:name w:val="List Paragraph"/>
    <w:basedOn w:val="Normal"/>
    <w:uiPriority w:val="34"/>
    <w:qFormat/>
    <w:rsid w:val="007211F3"/>
    <w:pPr>
      <w:ind w:left="720"/>
    </w:pPr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BA45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A454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BA4547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A4547"/>
    <w:rPr>
      <w:rFonts w:cs="Courier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BA4547"/>
    <w:rPr>
      <w:rFonts w:cs="Courier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90085E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7F441C"/>
    <w:rPr>
      <w:rFonts w:cs="Courier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6" w:color="CCCCCC"/>
            <w:bottom w:val="none" w:sz="0" w:space="0" w:color="auto"/>
            <w:right w:val="none" w:sz="0" w:space="0" w:color="auto"/>
          </w:divBdr>
        </w:div>
      </w:divsChild>
    </w:div>
    <w:div w:id="1729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Data\Esquire\Golden\PROGRAM%20FILES\MICROSOFT%20OFFICE\TEMPLATES\ITEMPLATES\IBLANK%20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F952B-27F9-4FCC-8D0E-C5B53F78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</Template>
  <TotalTime>217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COMMONWEALTH OF MASSACHUSETTS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COMMONWEALTH OF MASSACHUSETTS</dc:title>
  <dc:subject/>
  <dc:creator>Kim Yox</dc:creator>
  <cp:keywords/>
  <cp:lastModifiedBy>Steenhuis, Quinten</cp:lastModifiedBy>
  <cp:revision>41</cp:revision>
  <cp:lastPrinted>1901-01-01T04:00:00Z</cp:lastPrinted>
  <dcterms:created xsi:type="dcterms:W3CDTF">2020-05-26T19:21:00Z</dcterms:created>
  <dcterms:modified xsi:type="dcterms:W3CDTF">2020-07-29T00:17:00Z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verted Date">
    <vt:lpwstr>16-Mar-2009</vt:lpwstr>
  </property>
  <property fmtid="{D5CDD505-2E9C-101B-9397-08002B2CF9AE}" pid="3" name="Converted State">
    <vt:lpwstr>True</vt:lpwstr>
  </property>
  <property fmtid="{D5CDD505-2E9C-101B-9397-08002B2CF9AE}" pid="4" name="CW Macro Package Integration">
    <vt:lpwstr>NONE</vt:lpwstr>
  </property>
  <property fmtid="{D5CDD505-2E9C-101B-9397-08002B2CF9AE}" pid="5" name="Original File">
    <vt:lpwstr>M:\DOCUME~1\KYox\LOCALS~1\Temp\f\CWOWP\MOTION FOR PROTECTIVE ORDER 7.5.00.WPD</vt:lpwstr>
  </property>
  <property fmtid="{D5CDD505-2E9C-101B-9397-08002B2CF9AE}" pid="6" name="WPClean Version">
    <vt:lpwstr>2.8.1.4</vt:lpwstr>
  </property>
</Properties>
</file>